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:rsidRPr="00872FE5" w14:paraId="37EDFF19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121E8556" w14:textId="77777777" w:rsidR="00B0688D" w:rsidRPr="00872FE5" w:rsidRDefault="00B0688D" w:rsidP="007057F4">
            <w:r w:rsidRPr="00872FE5">
              <w:rPr>
                <w:noProof/>
                <w:lang w:bidi="en-GB"/>
              </w:rPr>
              <mc:AlternateContent>
                <mc:Choice Requires="wps">
                  <w:drawing>
                    <wp:inline distT="0" distB="0" distL="0" distR="0" wp14:anchorId="4A61D17E" wp14:editId="25AEB367">
                      <wp:extent cx="3696236" cy="1339403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6236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45F70A" w14:textId="6F5204D0" w:rsidR="00B0688D" w:rsidRPr="002E0194" w:rsidRDefault="006F684E" w:rsidP="002E0194">
                                  <w:pPr>
                                    <w:pStyle w:val="Title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Requirements Specification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A61D1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91.05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mJGQIAAC0EAAAOAAAAZHJzL2Uyb0RvYy54bWysU02P2jAQvVfqf7B8LwmEpS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" filled="f" stroked="f" strokeweight=".5pt">
                      <v:textbox>
                        <w:txbxContent>
                          <w:p w14:paraId="7445F70A" w14:textId="6F5204D0" w:rsidR="00B0688D" w:rsidRPr="002E0194" w:rsidRDefault="006F684E" w:rsidP="002E0194">
                            <w:pPr>
                              <w:pStyle w:val="Title"/>
                            </w:pPr>
                            <w:r>
                              <w:rPr>
                                <w:lang w:bidi="en-GB"/>
                              </w:rPr>
                              <w:t>Requirements Specification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2"/>
      </w:tblGrid>
      <w:tr w:rsidR="00B0688D" w:rsidRPr="00872FE5" w14:paraId="43CB623B" w14:textId="77777777" w:rsidTr="00B0688D">
        <w:trPr>
          <w:trHeight w:val="2043"/>
        </w:trPr>
        <w:tc>
          <w:tcPr>
            <w:tcW w:w="4572" w:type="dxa"/>
          </w:tcPr>
          <w:p w14:paraId="4060272B" w14:textId="18DADC21" w:rsidR="00B0688D" w:rsidRPr="00872FE5" w:rsidRDefault="00B0688D" w:rsidP="007057F4">
            <w:r w:rsidRPr="00872FE5">
              <w:rPr>
                <w:noProof/>
                <w:lang w:bidi="en-GB"/>
              </w:rPr>
              <mc:AlternateContent>
                <mc:Choice Requires="wps">
                  <w:drawing>
                    <wp:inline distT="0" distB="0" distL="0" distR="0" wp14:anchorId="3A254E16" wp14:editId="44316966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2DFC99" w14:textId="01DAFC3E" w:rsidR="00B0688D" w:rsidRPr="002178B9" w:rsidRDefault="00700AB4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  <w:lang w:bidi="en-GB"/>
                                    </w:rPr>
                                    <w:t>Box Office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254E16" id="Text Box 6" o:spid="_x0000_s1027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FXGg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" filled="f" stroked="f" strokeweight=".5pt">
                      <v:textbox>
                        <w:txbxContent>
                          <w:p w14:paraId="4E2DFC99" w14:textId="01DAFC3E" w:rsidR="00B0688D" w:rsidRPr="002178B9" w:rsidRDefault="00700AB4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  <w:lang w:bidi="en-GB"/>
                              </w:rPr>
                              <w:t>Box Office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C844174" w14:textId="77777777" w:rsidR="008A3C95" w:rsidRPr="00872FE5" w:rsidRDefault="008A3C95" w:rsidP="007057F4"/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51019E" w:rsidRPr="00872FE5" w14:paraId="72393946" w14:textId="77777777" w:rsidTr="0051019E">
        <w:trPr>
          <w:trHeight w:val="1080"/>
        </w:trPr>
        <w:tc>
          <w:tcPr>
            <w:tcW w:w="5449" w:type="dxa"/>
            <w:vAlign w:val="center"/>
          </w:tcPr>
          <w:p w14:paraId="28CFFF0C" w14:textId="77777777" w:rsidR="0051019E" w:rsidRPr="00872FE5" w:rsidRDefault="0051019E" w:rsidP="0051019E">
            <w:r w:rsidRPr="00872FE5">
              <w:rPr>
                <w:noProof/>
                <w:lang w:bidi="en-GB"/>
              </w:rPr>
              <mc:AlternateContent>
                <mc:Choice Requires="wps">
                  <w:drawing>
                    <wp:inline distT="0" distB="0" distL="0" distR="0" wp14:anchorId="351CFCE1" wp14:editId="1CECF840">
                      <wp:extent cx="2902226" cy="850789"/>
                      <wp:effectExtent l="0" t="0" r="0" b="698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2226" cy="8507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495857" w14:textId="5305458A" w:rsidR="0051019E" w:rsidRDefault="00700AB4" w:rsidP="0051019E">
                                  <w:pPr>
                                    <w:rPr>
                                      <w:sz w:val="32"/>
                                      <w:szCs w:val="32"/>
                                      <w:lang w:bidi="en-GB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bidi="en-GB"/>
                                    </w:rPr>
                                    <w:t xml:space="preserve">Marketing Maestros </w:t>
                                  </w:r>
                                </w:p>
                                <w:p w14:paraId="7B9E2915" w14:textId="235792BB" w:rsidR="00240B0C" w:rsidRPr="00240B0C" w:rsidRDefault="00240B0C" w:rsidP="0051019E">
                                  <w:pPr>
                                    <w:rPr>
                                      <w:sz w:val="22"/>
                                      <w:lang w:bidi="en-GB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bidi="en-GB"/>
                                    </w:rPr>
                                    <w:t>(</w:t>
                                  </w:r>
                                  <w:r w:rsidRPr="00240B0C">
                                    <w:rPr>
                                      <w:sz w:val="22"/>
                                      <w:lang w:bidi="en-GB"/>
                                    </w:rPr>
                                    <w:t>For queries contact Team Leader</w:t>
                                  </w:r>
                                  <w:r>
                                    <w:rPr>
                                      <w:sz w:val="22"/>
                                      <w:lang w:bidi="en-GB"/>
                                    </w:rPr>
                                    <w:t>)</w:t>
                                  </w:r>
                                </w:p>
                                <w:p w14:paraId="55CEFB10" w14:textId="77777777" w:rsidR="0051019E" w:rsidRPr="007057F4" w:rsidRDefault="0051019E" w:rsidP="0051019E"/>
                                <w:p w14:paraId="00827F84" w14:textId="77777777" w:rsidR="0051019E" w:rsidRPr="007057F4" w:rsidRDefault="0051019E" w:rsidP="0051019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1CFCE1" id="Text Box 13" o:spid="_x0000_s1028" type="#_x0000_t202" style="width:228.5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V+GwIAADMEAAAOAAAAZHJzL2Uyb0RvYy54bWysU02P2jAQvVfqf7B8Lwkps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" filled="f" stroked="f" strokeweight=".5pt">
                      <v:textbox>
                        <w:txbxContent>
                          <w:p w14:paraId="61495857" w14:textId="5305458A" w:rsidR="0051019E" w:rsidRDefault="00700AB4" w:rsidP="0051019E">
                            <w:pPr>
                              <w:rPr>
                                <w:sz w:val="32"/>
                                <w:szCs w:val="32"/>
                                <w:lang w:bidi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en-GB"/>
                              </w:rPr>
                              <w:t xml:space="preserve">Marketing Maestros </w:t>
                            </w:r>
                          </w:p>
                          <w:p w14:paraId="7B9E2915" w14:textId="235792BB" w:rsidR="00240B0C" w:rsidRPr="00240B0C" w:rsidRDefault="00240B0C" w:rsidP="0051019E">
                            <w:pPr>
                              <w:rPr>
                                <w:sz w:val="22"/>
                                <w:lang w:bidi="en-GB"/>
                              </w:rPr>
                            </w:pPr>
                            <w:r>
                              <w:rPr>
                                <w:sz w:val="22"/>
                                <w:lang w:bidi="en-GB"/>
                              </w:rPr>
                              <w:t>(</w:t>
                            </w:r>
                            <w:r w:rsidRPr="00240B0C">
                              <w:rPr>
                                <w:sz w:val="22"/>
                                <w:lang w:bidi="en-GB"/>
                              </w:rPr>
                              <w:t>For queries contact Team Leader</w:t>
                            </w:r>
                            <w:r>
                              <w:rPr>
                                <w:sz w:val="22"/>
                                <w:lang w:bidi="en-GB"/>
                              </w:rPr>
                              <w:t>)</w:t>
                            </w:r>
                          </w:p>
                          <w:p w14:paraId="55CEFB10" w14:textId="77777777" w:rsidR="0051019E" w:rsidRPr="007057F4" w:rsidRDefault="0051019E" w:rsidP="0051019E"/>
                          <w:p w14:paraId="00827F84" w14:textId="77777777" w:rsidR="0051019E" w:rsidRPr="007057F4" w:rsidRDefault="0051019E" w:rsidP="0051019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01" w:type="dxa"/>
            <w:vAlign w:val="center"/>
          </w:tcPr>
          <w:p w14:paraId="4E78253B" w14:textId="3B654D43" w:rsidR="0051019E" w:rsidRPr="00872FE5" w:rsidRDefault="0051019E" w:rsidP="0051019E">
            <w:pPr>
              <w:jc w:val="right"/>
            </w:pPr>
          </w:p>
        </w:tc>
      </w:tr>
    </w:tbl>
    <w:p w14:paraId="18572167" w14:textId="523E3941" w:rsidR="008A3C95" w:rsidRPr="00872FE5" w:rsidRDefault="00067C92" w:rsidP="007057F4">
      <w:r w:rsidRPr="00872FE5">
        <w:rPr>
          <w:noProof/>
          <w:lang w:bidi="en-GB"/>
        </w:rPr>
        <w:drawing>
          <wp:anchor distT="0" distB="0" distL="114300" distR="114300" simplePos="0" relativeHeight="251658240" behindDoc="1" locked="0" layoutInCell="1" allowOverlap="1" wp14:anchorId="1AE81B31" wp14:editId="3827482F">
            <wp:simplePos x="0" y="0"/>
            <wp:positionH relativeFrom="column">
              <wp:posOffset>-718641</wp:posOffset>
            </wp:positionH>
            <wp:positionV relativeFrom="paragraph">
              <wp:posOffset>1620457</wp:posOffset>
            </wp:positionV>
            <wp:extent cx="5859887" cy="2490114"/>
            <wp:effectExtent l="0" t="0" r="7620" b="5715"/>
            <wp:wrapNone/>
            <wp:docPr id="1" name="Graphic 1" descr="coloured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78" cy="25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 w:rsidRPr="00872FE5">
        <w:rPr>
          <w:lang w:bidi="en-GB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2097750693"/>
        <w:docPartObj>
          <w:docPartGallery w:val="Table of Contents"/>
          <w:docPartUnique/>
        </w:docPartObj>
      </w:sdtPr>
      <w:sdtContent>
        <w:p w14:paraId="61A92057" w14:textId="77777777" w:rsidR="001670A7" w:rsidRPr="00872FE5" w:rsidRDefault="001670A7" w:rsidP="001670A7">
          <w:pPr>
            <w:pStyle w:val="TOCHeading"/>
            <w:framePr w:wrap="around" w:y="1279"/>
          </w:pPr>
          <w:r w:rsidRPr="00872FE5">
            <w:rPr>
              <w:lang w:bidi="en-GB"/>
            </w:rPr>
            <w:t>Contents</w:t>
          </w:r>
        </w:p>
        <w:p w14:paraId="304AA517" w14:textId="3DBA3D8F" w:rsidR="001670A7" w:rsidRPr="00872FE5" w:rsidRDefault="00255DFE">
          <w:pPr>
            <w:pStyle w:val="TOC1"/>
          </w:pPr>
          <w:r>
            <w:rPr>
              <w:lang w:bidi="en-GB"/>
            </w:rPr>
            <w:t>Ticket Sales Data &amp; API Integration</w:t>
          </w:r>
          <w:r w:rsidR="001670A7" w:rsidRPr="00872FE5">
            <w:rPr>
              <w:lang w:bidi="en-GB"/>
            </w:rPr>
            <w:ptab w:relativeTo="margin" w:alignment="right" w:leader="dot"/>
          </w:r>
          <w:r>
            <w:rPr>
              <w:lang w:bidi="en-GB"/>
            </w:rPr>
            <w:t>2</w:t>
          </w:r>
        </w:p>
        <w:p w14:paraId="3AAC2405" w14:textId="209B6079" w:rsidR="001670A7" w:rsidRPr="00872FE5" w:rsidRDefault="00255DFE" w:rsidP="00255DFE">
          <w:pPr>
            <w:pStyle w:val="TOC2"/>
          </w:pPr>
          <w:r>
            <w:t>Seat Reservations</w:t>
          </w:r>
          <w:r w:rsidR="001670A7" w:rsidRPr="00872FE5">
            <w:rPr>
              <w:lang w:bidi="en-GB"/>
            </w:rPr>
            <w:ptab w:relativeTo="margin" w:alignment="right" w:leader="dot"/>
          </w:r>
          <w:r>
            <w:rPr>
              <w:lang w:bidi="en-GB"/>
            </w:rPr>
            <w:t>3</w:t>
          </w:r>
        </w:p>
        <w:p w14:paraId="78EEA449" w14:textId="79BEAA21" w:rsidR="001670A7" w:rsidRPr="00872FE5" w:rsidRDefault="00255DFE" w:rsidP="00255DFE">
          <w:pPr>
            <w:pStyle w:val="TOC3"/>
            <w:ind w:left="0"/>
          </w:pPr>
          <w:r>
            <w:t>Friends of Lancaster’s</w:t>
          </w:r>
          <w:r w:rsidR="001670A7" w:rsidRPr="00872FE5">
            <w:rPr>
              <w:lang w:bidi="en-GB"/>
            </w:rPr>
            <w:ptab w:relativeTo="margin" w:alignment="right" w:leader="dot"/>
          </w:r>
          <w:r>
            <w:rPr>
              <w:lang w:bidi="en-GB"/>
            </w:rPr>
            <w:t>4</w:t>
          </w:r>
        </w:p>
        <w:p w14:paraId="762187DE" w14:textId="4A86CFE0" w:rsidR="001670A7" w:rsidRPr="00255DFE" w:rsidRDefault="00255DFE">
          <w:pPr>
            <w:pStyle w:val="TOC1"/>
          </w:pPr>
          <w:r w:rsidRPr="00255DFE">
            <w:t>Online Ticket Sales &amp; API Access</w:t>
          </w:r>
          <w:r w:rsidR="001670A7" w:rsidRPr="00255DFE">
            <w:rPr>
              <w:lang w:bidi="en-GB"/>
            </w:rPr>
            <w:ptab w:relativeTo="margin" w:alignment="right" w:leader="dot"/>
          </w:r>
          <w:r>
            <w:rPr>
              <w:lang w:bidi="en-GB"/>
            </w:rPr>
            <w:t>5</w:t>
          </w:r>
        </w:p>
        <w:p w14:paraId="0FB9967C" w14:textId="5B17CECC" w:rsidR="001670A7" w:rsidRPr="00872FE5" w:rsidRDefault="00255DFE" w:rsidP="00255DFE">
          <w:pPr>
            <w:pStyle w:val="TOC2"/>
          </w:pPr>
          <w:r>
            <w:t>Seat Configuration</w:t>
          </w:r>
          <w:r w:rsidR="001670A7" w:rsidRPr="00872FE5">
            <w:rPr>
              <w:lang w:bidi="en-GB"/>
            </w:rPr>
            <w:ptab w:relativeTo="margin" w:alignment="right" w:leader="dot"/>
          </w:r>
          <w:r>
            <w:rPr>
              <w:lang w:bidi="en-GB"/>
            </w:rPr>
            <w:t>6</w:t>
          </w:r>
        </w:p>
      </w:sdtContent>
    </w:sdt>
    <w:p w14:paraId="5DCECD90" w14:textId="77777777" w:rsidR="004F2231" w:rsidRPr="00872FE5" w:rsidRDefault="004F2231">
      <w:pPr>
        <w:spacing w:after="200"/>
        <w:rPr>
          <w:bCs/>
        </w:rPr>
      </w:pPr>
      <w:r w:rsidRPr="00872FE5">
        <w:rPr>
          <w:lang w:bidi="en-GB"/>
        </w:rPr>
        <w:br w:type="page"/>
      </w:r>
    </w:p>
    <w:tbl>
      <w:tblPr>
        <w:tblpPr w:leftFromText="180" w:rightFromText="180" w:vertAnchor="page" w:horzAnchor="margin" w:tblpY="342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360"/>
        <w:gridCol w:w="4841"/>
      </w:tblGrid>
      <w:tr w:rsidR="004F2231" w:rsidRPr="00872FE5" w14:paraId="23EB4F2C" w14:textId="77777777" w:rsidTr="002178B9">
        <w:trPr>
          <w:trHeight w:val="3386"/>
        </w:trPr>
        <w:tc>
          <w:tcPr>
            <w:tcW w:w="10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DD9D9" w14:textId="71662361" w:rsidR="004F2231" w:rsidRPr="00872FE5" w:rsidRDefault="004F2231" w:rsidP="003620E2">
            <w:pPr>
              <w:pStyle w:val="Content"/>
              <w:framePr w:hSpace="0" w:wrap="auto" w:vAnchor="margin" w:hAnchor="text" w:yAlign="inline"/>
            </w:pPr>
          </w:p>
        </w:tc>
      </w:tr>
      <w:tr w:rsidR="004F2231" w:rsidRPr="00872FE5" w14:paraId="2EF1A889" w14:textId="77777777" w:rsidTr="002178B9">
        <w:trPr>
          <w:trHeight w:val="2685"/>
        </w:trPr>
        <w:tc>
          <w:tcPr>
            <w:tcW w:w="10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490FD9" w14:textId="7EBD19AE" w:rsidR="002178B9" w:rsidRPr="00872FE5" w:rsidRDefault="002178B9" w:rsidP="001F0AF0">
            <w:pPr>
              <w:pStyle w:val="Content"/>
              <w:framePr w:hSpace="0" w:wrap="auto" w:vAnchor="margin" w:hAnchor="text" w:yAlign="inline"/>
            </w:pPr>
          </w:p>
        </w:tc>
      </w:tr>
      <w:tr w:rsidR="002178B9" w:rsidRPr="00872FE5" w14:paraId="33AED28B" w14:textId="77777777" w:rsidTr="0051019E">
        <w:trPr>
          <w:trHeight w:val="425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7DB6C29" w14:textId="2C61E0FB" w:rsidR="002178B9" w:rsidRPr="00872FE5" w:rsidRDefault="002178B9" w:rsidP="002178B9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D112F3" w14:textId="77777777" w:rsidR="002178B9" w:rsidRPr="00872FE5" w:rsidRDefault="002178B9" w:rsidP="002178B9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14:paraId="7AD0B4A3" w14:textId="6938354E" w:rsidR="002178B9" w:rsidRPr="00872FE5" w:rsidRDefault="002178B9" w:rsidP="002178B9">
            <w:pPr>
              <w:pStyle w:val="Content"/>
              <w:framePr w:hSpace="0" w:wrap="auto" w:vAnchor="margin" w:hAnchor="text" w:yAlign="inline"/>
            </w:pPr>
          </w:p>
        </w:tc>
      </w:tr>
    </w:tbl>
    <w:tbl>
      <w:tblPr>
        <w:tblpPr w:leftFromText="180" w:rightFromText="180" w:vertAnchor="page" w:horzAnchor="page" w:tblpX="677" w:tblpY="1153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9602"/>
      </w:tblGrid>
      <w:tr w:rsidR="00240B0C" w:rsidRPr="00872FE5" w14:paraId="47E48BD1" w14:textId="77777777" w:rsidTr="00255DFE">
        <w:trPr>
          <w:trHeight w:val="1375"/>
        </w:trPr>
        <w:tc>
          <w:tcPr>
            <w:tcW w:w="9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8BAD7" w14:textId="77777777" w:rsidR="00240B0C" w:rsidRPr="00240B0C" w:rsidRDefault="00240B0C" w:rsidP="00255DFE">
            <w:pPr>
              <w:pStyle w:val="Heading1"/>
              <w:framePr w:hSpace="0" w:wrap="auto" w:vAnchor="margin" w:hAnchor="text" w:yAlign="inline"/>
              <w:jc w:val="left"/>
              <w:rPr>
                <w:sz w:val="32"/>
                <w:szCs w:val="32"/>
              </w:rPr>
            </w:pPr>
            <w:r w:rsidRPr="00240B0C">
              <w:rPr>
                <w:noProof/>
                <w:sz w:val="32"/>
                <w:szCs w:val="32"/>
                <w:lang w:bidi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D4B63B" wp14:editId="67DCFB49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1172845</wp:posOffset>
                      </wp:positionV>
                      <wp:extent cx="6297295" cy="6003925"/>
                      <wp:effectExtent l="0" t="0" r="0" b="0"/>
                      <wp:wrapSquare wrapText="bothSides"/>
                      <wp:docPr id="1607671646" name="Text Box 1607671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7295" cy="600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D97344" w14:textId="77777777" w:rsidR="00240B0C" w:rsidRPr="002178B9" w:rsidRDefault="00240B0C" w:rsidP="00240B0C">
                                  <w:pPr>
                                    <w:pStyle w:val="Heading2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Explanation</w:t>
                                  </w:r>
                                </w:p>
                                <w:p w14:paraId="2407BA22" w14:textId="77777777" w:rsidR="008A0EA7" w:rsidRDefault="00240B0C" w:rsidP="00255DF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 xml:space="preserve">The marketing team </w:t>
                                  </w:r>
                                  <w:r w:rsidR="00255DFE">
                                    <w:t>needs ticket sales sata to track revenue from films and group</w:t>
                                  </w:r>
                                  <w:r w:rsidR="008A0EA7">
                                    <w:t xml:space="preserve"> </w:t>
                                  </w:r>
                                </w:p>
                                <w:p w14:paraId="52201635" w14:textId="1BD70C83" w:rsidR="00240B0C" w:rsidRDefault="00255DFE" w:rsidP="00255DF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 xml:space="preserve">bookings. </w:t>
                                  </w:r>
                                </w:p>
                                <w:p w14:paraId="3400E32B" w14:textId="77777777" w:rsidR="00240B0C" w:rsidRDefault="00240B0C" w:rsidP="00240B0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</w:p>
                                <w:p w14:paraId="2117C263" w14:textId="2520104F" w:rsidR="00240B0C" w:rsidRPr="006F684E" w:rsidRDefault="00240B0C" w:rsidP="00240B0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“Box office </w:t>
                                  </w:r>
                                  <w:r w:rsidR="00255DFE">
                                    <w:rPr>
                                      <w:i/>
                                      <w:iCs/>
                                    </w:rPr>
                                    <w:t>handles all ticket sales</w:t>
                                  </w: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” </w:t>
                                  </w:r>
                                </w:p>
                                <w:p w14:paraId="27891AAC" w14:textId="6B13F093" w:rsidR="00240B0C" w:rsidRPr="006F684E" w:rsidRDefault="00240B0C" w:rsidP="00240B0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(see Page </w:t>
                                  </w:r>
                                  <w:r w:rsidR="00255DFE">
                                    <w:rPr>
                                      <w:i/>
                                      <w:iCs/>
                                    </w:rPr>
                                    <w:t>3</w:t>
                                  </w: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 of Lancaster Music Hall User Needs)</w:t>
                                  </w:r>
                                </w:p>
                                <w:p w14:paraId="51D0EFA1" w14:textId="77777777" w:rsidR="00240B0C" w:rsidRDefault="00240B0C" w:rsidP="00240B0C">
                                  <w:pPr>
                                    <w:pStyle w:val="Content"/>
                                  </w:pPr>
                                </w:p>
                                <w:p w14:paraId="5785E7B3" w14:textId="77777777" w:rsidR="00240B0C" w:rsidRPr="002178B9" w:rsidRDefault="00240B0C" w:rsidP="00240B0C">
                                  <w:pPr>
                                    <w:pStyle w:val="Heading2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What we are requesting</w:t>
                                  </w:r>
                                </w:p>
                                <w:p w14:paraId="3BD5DE2A" w14:textId="5CA413D6" w:rsidR="00240B0C" w:rsidRDefault="00255DFE" w:rsidP="00255DFE">
                                  <w:pPr>
                                    <w:pStyle w:val="Content"/>
                                    <w:numPr>
                                      <w:ilvl w:val="0"/>
                                      <w:numId w:val="25"/>
                                    </w:numPr>
                                  </w:pPr>
                                  <w:r>
                                    <w:t xml:space="preserve">A method to RETRIEVE TICKET SALES DATA </w:t>
                                  </w:r>
                                </w:p>
                                <w:p w14:paraId="324A2321" w14:textId="6FF8A3D8" w:rsidR="00255DFE" w:rsidRDefault="00255DFE" w:rsidP="00255DFE">
                                  <w:pPr>
                                    <w:pStyle w:val="Content"/>
                                    <w:numPr>
                                      <w:ilvl w:val="0"/>
                                      <w:numId w:val="25"/>
                                    </w:numPr>
                                  </w:pPr>
                                  <w:r>
                                    <w:t>API or database access to track how many ‘Friends of Lancaster</w:t>
                                  </w:r>
                                  <w:r w:rsidR="00605DD1">
                                    <w:t>’</w:t>
                                  </w:r>
                                  <w:r>
                                    <w:t>s’ members purchased tickets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4B63B" id="Text Box 1607671646" o:spid="_x0000_s1029" type="#_x0000_t202" style="position:absolute;margin-left:23.95pt;margin-top:92.35pt;width:495.85pt;height:4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" filled="f" stroked="f" strokeweight=".5pt">
                      <v:textbox inset=",14.4pt">
                        <w:txbxContent>
                          <w:p w14:paraId="12D97344" w14:textId="77777777" w:rsidR="00240B0C" w:rsidRPr="002178B9" w:rsidRDefault="00240B0C" w:rsidP="00240B0C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Explanation</w:t>
                            </w:r>
                          </w:p>
                          <w:p w14:paraId="2407BA22" w14:textId="77777777" w:rsidR="008A0EA7" w:rsidRDefault="00240B0C" w:rsidP="00255DF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The marketing team </w:t>
                            </w:r>
                            <w:r w:rsidR="00255DFE">
                              <w:t>needs ticket sales sata to track revenue from films and group</w:t>
                            </w:r>
                            <w:r w:rsidR="008A0EA7">
                              <w:t xml:space="preserve"> </w:t>
                            </w:r>
                          </w:p>
                          <w:p w14:paraId="52201635" w14:textId="1BD70C83" w:rsidR="00240B0C" w:rsidRDefault="00255DFE" w:rsidP="00255DF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bookings. </w:t>
                            </w:r>
                          </w:p>
                          <w:p w14:paraId="3400E32B" w14:textId="77777777" w:rsidR="00240B0C" w:rsidRDefault="00240B0C" w:rsidP="00240B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2117C263" w14:textId="2520104F" w:rsidR="00240B0C" w:rsidRPr="006F684E" w:rsidRDefault="00240B0C" w:rsidP="00240B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“Box office </w:t>
                            </w:r>
                            <w:r w:rsidR="00255DFE">
                              <w:rPr>
                                <w:i/>
                                <w:iCs/>
                              </w:rPr>
                              <w:t>handles all ticket sales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27891AAC" w14:textId="6B13F093" w:rsidR="00240B0C" w:rsidRPr="006F684E" w:rsidRDefault="00240B0C" w:rsidP="00240B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(see Page </w:t>
                            </w:r>
                            <w:r w:rsidR="00255DFE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of Lancaster Music Hall User Needs)</w:t>
                            </w:r>
                          </w:p>
                          <w:p w14:paraId="51D0EFA1" w14:textId="77777777" w:rsidR="00240B0C" w:rsidRDefault="00240B0C" w:rsidP="00240B0C">
                            <w:pPr>
                              <w:pStyle w:val="Content"/>
                            </w:pPr>
                          </w:p>
                          <w:p w14:paraId="5785E7B3" w14:textId="77777777" w:rsidR="00240B0C" w:rsidRPr="002178B9" w:rsidRDefault="00240B0C" w:rsidP="00240B0C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3BD5DE2A" w14:textId="5CA413D6" w:rsidR="00240B0C" w:rsidRDefault="00255DFE" w:rsidP="00255DFE">
                            <w:pPr>
                              <w:pStyle w:val="Content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A method to RETRIEVE TICKET SALES DATA </w:t>
                            </w:r>
                          </w:p>
                          <w:p w14:paraId="324A2321" w14:textId="6FF8A3D8" w:rsidR="00255DFE" w:rsidRDefault="00255DFE" w:rsidP="00255DFE">
                            <w:pPr>
                              <w:pStyle w:val="Content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API or database access to track how many ‘Friends of Lancaster</w:t>
                            </w:r>
                            <w:r w:rsidR="00605DD1">
                              <w:t>’</w:t>
                            </w:r>
                            <w:r>
                              <w:t>s’ members purchased tickets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40B0C">
              <w:rPr>
                <w:sz w:val="32"/>
                <w:szCs w:val="32"/>
                <w:lang w:bidi="en-GB"/>
              </w:rPr>
              <w:t>Ticket Sales Data &amp; API Integration</w:t>
            </w:r>
          </w:p>
        </w:tc>
      </w:tr>
    </w:tbl>
    <w:p w14:paraId="54CFE5C1" w14:textId="77777777" w:rsidR="001F0AF0" w:rsidRPr="00872FE5" w:rsidRDefault="001F0AF0"/>
    <w:tbl>
      <w:tblPr>
        <w:tblpPr w:leftFromText="180" w:rightFromText="180" w:vertAnchor="page" w:horzAnchor="margin" w:tblpY="2931"/>
        <w:tblW w:w="100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5"/>
        <w:gridCol w:w="5196"/>
      </w:tblGrid>
      <w:tr w:rsidR="006F684E" w:rsidRPr="00872FE5" w14:paraId="6D7633A8" w14:textId="77777777" w:rsidTr="006F684E">
        <w:trPr>
          <w:trHeight w:val="2610"/>
        </w:trPr>
        <w:tc>
          <w:tcPr>
            <w:tcW w:w="4865" w:type="dxa"/>
          </w:tcPr>
          <w:p w14:paraId="1259DC20" w14:textId="79AFAB6F" w:rsidR="006F684E" w:rsidRPr="00872FE5" w:rsidRDefault="006F684E" w:rsidP="006F684E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5196" w:type="dxa"/>
            <w:vMerge w:val="restart"/>
          </w:tcPr>
          <w:p w14:paraId="1C5E6C87" w14:textId="77777777" w:rsidR="006F684E" w:rsidRPr="00872FE5" w:rsidRDefault="006F684E" w:rsidP="006F684E">
            <w:pPr>
              <w:pStyle w:val="Content"/>
              <w:framePr w:hSpace="0" w:wrap="auto" w:vAnchor="margin" w:hAnchor="text" w:yAlign="inline"/>
            </w:pPr>
          </w:p>
        </w:tc>
      </w:tr>
      <w:tr w:rsidR="006F684E" w:rsidRPr="00872FE5" w14:paraId="24B130F0" w14:textId="77777777" w:rsidTr="006F684E">
        <w:trPr>
          <w:trHeight w:val="2685"/>
        </w:trPr>
        <w:tc>
          <w:tcPr>
            <w:tcW w:w="4865" w:type="dxa"/>
          </w:tcPr>
          <w:p w14:paraId="117A264B" w14:textId="77777777" w:rsidR="006F684E" w:rsidRDefault="006F684E" w:rsidP="006F684E">
            <w:pPr>
              <w:pStyle w:val="Content"/>
              <w:framePr w:hSpace="0" w:wrap="auto" w:vAnchor="margin" w:hAnchor="text" w:yAlign="inline"/>
            </w:pPr>
          </w:p>
          <w:p w14:paraId="40FACD2F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076BA156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2A60B122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528A478F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6A9BA743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10925FD1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77212680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17D5A1BF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28D58462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6AA8B235" w14:textId="665656F4" w:rsidR="00700AB4" w:rsidRPr="00872FE5" w:rsidRDefault="00700AB4" w:rsidP="006F684E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5196" w:type="dxa"/>
            <w:vMerge/>
          </w:tcPr>
          <w:p w14:paraId="64C996F5" w14:textId="77777777" w:rsidR="006F684E" w:rsidRPr="00872FE5" w:rsidRDefault="006F684E" w:rsidP="006F684E">
            <w:pPr>
              <w:pStyle w:val="Content"/>
              <w:framePr w:hSpace="0" w:wrap="auto" w:vAnchor="margin" w:hAnchor="text" w:yAlign="inline"/>
            </w:pPr>
          </w:p>
        </w:tc>
      </w:tr>
    </w:tbl>
    <w:tbl>
      <w:tblPr>
        <w:tblpPr w:leftFromText="180" w:rightFromText="180" w:vertAnchor="page" w:horzAnchor="margin" w:tblpY="790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9602"/>
      </w:tblGrid>
      <w:tr w:rsidR="00700AB4" w:rsidRPr="00872FE5" w14:paraId="05B0835C" w14:textId="77777777" w:rsidTr="00700AB4">
        <w:trPr>
          <w:trHeight w:val="1375"/>
        </w:trPr>
        <w:tc>
          <w:tcPr>
            <w:tcW w:w="9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A4BC9" w14:textId="77777777" w:rsidR="00700AB4" w:rsidRDefault="00700AB4" w:rsidP="00700AB4">
            <w:pPr>
              <w:pStyle w:val="Heading1"/>
              <w:framePr w:hSpace="0" w:wrap="auto" w:vAnchor="margin" w:hAnchor="text" w:yAlign="inline"/>
              <w:jc w:val="left"/>
            </w:pPr>
          </w:p>
          <w:p w14:paraId="62CA4B1D" w14:textId="77777777" w:rsidR="00700AB4" w:rsidRPr="00872FE5" w:rsidRDefault="00700AB4" w:rsidP="00700AB4">
            <w:pPr>
              <w:pStyle w:val="Heading1"/>
              <w:framePr w:hSpace="0" w:wrap="auto" w:vAnchor="margin" w:hAnchor="text" w:yAlign="inline"/>
              <w:jc w:val="left"/>
            </w:pPr>
            <w:r w:rsidRPr="00872FE5">
              <w:rPr>
                <w:noProof/>
                <w:lang w:bidi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AC2282" wp14:editId="69B4B701">
                      <wp:simplePos x="0" y="0"/>
                      <wp:positionH relativeFrom="column">
                        <wp:posOffset>-1663700</wp:posOffset>
                      </wp:positionH>
                      <wp:positionV relativeFrom="paragraph">
                        <wp:posOffset>1128395</wp:posOffset>
                      </wp:positionV>
                      <wp:extent cx="6241415" cy="6003925"/>
                      <wp:effectExtent l="0" t="0" r="0" b="0"/>
                      <wp:wrapSquare wrapText="bothSides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1415" cy="600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45993B" w14:textId="77777777" w:rsidR="00700AB4" w:rsidRPr="002178B9" w:rsidRDefault="00700AB4" w:rsidP="00700AB4">
                                  <w:pPr>
                                    <w:pStyle w:val="Heading2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Explanation</w:t>
                                  </w:r>
                                </w:p>
                                <w:p w14:paraId="29142D9F" w14:textId="77777777" w:rsidR="00700AB4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 xml:space="preserve">The marketing team is able to ‘hold’ rows of seats, whilst confirming bookings for </w:t>
                                  </w:r>
                                </w:p>
                                <w:p w14:paraId="062707A7" w14:textId="77777777" w:rsidR="00700AB4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 xml:space="preserve">groups of size 12+. We need to be able to coordinate the seat holds with already </w:t>
                                  </w:r>
                                </w:p>
                                <w:p w14:paraId="225D51CF" w14:textId="77777777" w:rsidR="00700AB4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>booked seats.</w:t>
                                  </w:r>
                                </w:p>
                                <w:p w14:paraId="71183841" w14:textId="77777777" w:rsidR="00700AB4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</w:p>
                                <w:p w14:paraId="49330F72" w14:textId="77777777" w:rsidR="00700AB4" w:rsidRPr="006F684E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“Marketing holds severaal rows for large groups, Box office cannot sell these seats” </w:t>
                                  </w:r>
                                </w:p>
                                <w:p w14:paraId="46E46FBD" w14:textId="77777777" w:rsidR="00700AB4" w:rsidRPr="006F684E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>(see Page 4 of Lancaster Music Hall User Needs)</w:t>
                                  </w:r>
                                </w:p>
                                <w:p w14:paraId="449F9202" w14:textId="77777777" w:rsidR="00700AB4" w:rsidRDefault="00700AB4" w:rsidP="00700AB4">
                                  <w:pPr>
                                    <w:pStyle w:val="Content"/>
                                  </w:pPr>
                                </w:p>
                                <w:p w14:paraId="38B1233B" w14:textId="77777777" w:rsidR="00700AB4" w:rsidRPr="002178B9" w:rsidRDefault="00700AB4" w:rsidP="00700AB4">
                                  <w:pPr>
                                    <w:pStyle w:val="Heading2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What we are requesting</w:t>
                                  </w:r>
                                </w:p>
                                <w:p w14:paraId="7EA1535D" w14:textId="77777777" w:rsidR="00700AB4" w:rsidRDefault="00700AB4" w:rsidP="00700AB4">
                                  <w:pPr>
                                    <w:pStyle w:val="Content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  <w:r>
                                    <w:t>An interface for RESERVING SEATS for group bookings (can reserve rows)</w:t>
                                  </w:r>
                                </w:p>
                                <w:p w14:paraId="0E081B30" w14:textId="77777777" w:rsidR="00700AB4" w:rsidRDefault="00700AB4" w:rsidP="00700AB4">
                                  <w:pPr>
                                    <w:pStyle w:val="Content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  <w:r>
                                    <w:t>A method to FINALISE GROUP BOOKINGS</w:t>
                                  </w:r>
                                </w:p>
                                <w:p w14:paraId="6807B26A" w14:textId="76C650F8" w:rsidR="00700AB4" w:rsidRDefault="00700AB4" w:rsidP="00700AB4">
                                  <w:pPr>
                                    <w:pStyle w:val="Content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  <w:r>
                                    <w:t>A method to CHECK FOR AVAILABLE SEATS for a show (may return a list of open seats</w:t>
                                  </w:r>
                                  <w:r w:rsidR="0071710C">
                                    <w:t>; method of type Boolean</w:t>
                                  </w:r>
                                  <w:r>
                                    <w:t xml:space="preserve"> if group size ‘n’ seats are</w:t>
                                  </w:r>
                                  <w:r w:rsidR="0071710C">
                                    <w:t>/aren’t</w:t>
                                  </w:r>
                                  <w:r>
                                    <w:t xml:space="preserve"> available)</w:t>
                                  </w:r>
                                </w:p>
                                <w:p w14:paraId="0A546C45" w14:textId="77777777" w:rsidR="00700AB4" w:rsidRDefault="00700AB4" w:rsidP="00700AB4">
                                  <w:pPr>
                                    <w:pStyle w:val="Conten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C2282" id="Text Box 28" o:spid="_x0000_s1030" type="#_x0000_t202" style="position:absolute;margin-left:-131pt;margin-top:88.85pt;width:491.45pt;height:4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" filled="f" stroked="f" strokeweight=".5pt">
                      <v:textbox inset=",14.4pt">
                        <w:txbxContent>
                          <w:p w14:paraId="2045993B" w14:textId="77777777" w:rsidR="00700AB4" w:rsidRPr="002178B9" w:rsidRDefault="00700AB4" w:rsidP="00700AB4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Explanation</w:t>
                            </w:r>
                          </w:p>
                          <w:p w14:paraId="29142D9F" w14:textId="77777777" w:rsidR="00700AB4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The marketing team is able to ‘hold’ rows of seats, whilst confirming bookings for </w:t>
                            </w:r>
                          </w:p>
                          <w:p w14:paraId="062707A7" w14:textId="77777777" w:rsidR="00700AB4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groups of size 12+. We need to be able to coordinate the seat holds with already </w:t>
                            </w:r>
                          </w:p>
                          <w:p w14:paraId="225D51CF" w14:textId="77777777" w:rsidR="00700AB4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booked seats.</w:t>
                            </w:r>
                          </w:p>
                          <w:p w14:paraId="71183841" w14:textId="77777777" w:rsidR="00700AB4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49330F72" w14:textId="77777777" w:rsidR="00700AB4" w:rsidRPr="006F684E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“Marketing holds severaal rows for large groups, Box office cannot sell these seats” </w:t>
                            </w:r>
                          </w:p>
                          <w:p w14:paraId="46E46FBD" w14:textId="77777777" w:rsidR="00700AB4" w:rsidRPr="006F684E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(see Page 4 of Lancaster Music Hall User Needs)</w:t>
                            </w:r>
                          </w:p>
                          <w:p w14:paraId="449F9202" w14:textId="77777777" w:rsidR="00700AB4" w:rsidRDefault="00700AB4" w:rsidP="00700AB4">
                            <w:pPr>
                              <w:pStyle w:val="Content"/>
                            </w:pPr>
                          </w:p>
                          <w:p w14:paraId="38B1233B" w14:textId="77777777" w:rsidR="00700AB4" w:rsidRPr="002178B9" w:rsidRDefault="00700AB4" w:rsidP="00700AB4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7EA1535D" w14:textId="77777777" w:rsidR="00700AB4" w:rsidRDefault="00700AB4" w:rsidP="00700AB4">
                            <w:pPr>
                              <w:pStyle w:val="Content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An interface for RESERVING SEATS for group bookings (can reserve rows)</w:t>
                            </w:r>
                          </w:p>
                          <w:p w14:paraId="0E081B30" w14:textId="77777777" w:rsidR="00700AB4" w:rsidRDefault="00700AB4" w:rsidP="00700AB4">
                            <w:pPr>
                              <w:pStyle w:val="Content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 method to FINALISE GROUP BOOKINGS</w:t>
                            </w:r>
                          </w:p>
                          <w:p w14:paraId="6807B26A" w14:textId="76C650F8" w:rsidR="00700AB4" w:rsidRDefault="00700AB4" w:rsidP="00700AB4">
                            <w:pPr>
                              <w:pStyle w:val="Content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 method to CHECK FOR AVAILABLE SEATS for a show (may return a list of open seats</w:t>
                            </w:r>
                            <w:r w:rsidR="0071710C">
                              <w:t>; method of type Boolean</w:t>
                            </w:r>
                            <w:r>
                              <w:t xml:space="preserve"> if group size ‘n’ seats are</w:t>
                            </w:r>
                            <w:r w:rsidR="0071710C">
                              <w:t>/aren’t</w:t>
                            </w:r>
                            <w:r>
                              <w:t xml:space="preserve"> available)</w:t>
                            </w:r>
                          </w:p>
                          <w:p w14:paraId="0A546C45" w14:textId="77777777" w:rsidR="00700AB4" w:rsidRDefault="00700AB4" w:rsidP="00700AB4">
                            <w:pPr>
                              <w:pStyle w:val="Conten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Seat Reservations</w:t>
            </w:r>
          </w:p>
        </w:tc>
      </w:tr>
    </w:tbl>
    <w:p w14:paraId="6F026822" w14:textId="09338B85" w:rsidR="007057F4" w:rsidRDefault="007057F4" w:rsidP="001F0AF0">
      <w:pPr>
        <w:spacing w:after="200"/>
      </w:pPr>
    </w:p>
    <w:p w14:paraId="4A33BB38" w14:textId="77777777" w:rsidR="00700AB4" w:rsidRDefault="00700AB4" w:rsidP="001F0AF0">
      <w:pPr>
        <w:spacing w:after="200"/>
      </w:pPr>
    </w:p>
    <w:p w14:paraId="129ACB04" w14:textId="77777777" w:rsidR="00700AB4" w:rsidRDefault="00700AB4" w:rsidP="001F0AF0">
      <w:pPr>
        <w:spacing w:after="200"/>
      </w:pPr>
    </w:p>
    <w:p w14:paraId="411FD659" w14:textId="77777777" w:rsidR="00700AB4" w:rsidRDefault="00700AB4" w:rsidP="001F0AF0">
      <w:pPr>
        <w:spacing w:after="200"/>
      </w:pPr>
    </w:p>
    <w:p w14:paraId="23C7FEC1" w14:textId="77777777" w:rsidR="00700AB4" w:rsidRDefault="00700AB4" w:rsidP="001F0AF0">
      <w:pPr>
        <w:spacing w:after="200"/>
      </w:pPr>
    </w:p>
    <w:p w14:paraId="31CCA3E3" w14:textId="77777777" w:rsidR="00700AB4" w:rsidRDefault="00700AB4" w:rsidP="001F0AF0">
      <w:pPr>
        <w:spacing w:after="200"/>
      </w:pPr>
    </w:p>
    <w:p w14:paraId="5EC35CAF" w14:textId="5BAF9E45" w:rsidR="00700AB4" w:rsidRDefault="0071710C" w:rsidP="001F0AF0">
      <w:pPr>
        <w:spacing w:after="200"/>
      </w:pPr>
      <w:r>
        <w:rPr>
          <w:noProof/>
          <w:lang w:bidi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5604C" wp14:editId="14535062">
                <wp:simplePos x="0" y="0"/>
                <wp:positionH relativeFrom="column">
                  <wp:posOffset>-508882</wp:posOffset>
                </wp:positionH>
                <wp:positionV relativeFrom="paragraph">
                  <wp:posOffset>-1303020</wp:posOffset>
                </wp:positionV>
                <wp:extent cx="3617650" cy="1033145"/>
                <wp:effectExtent l="0" t="0" r="0" b="0"/>
                <wp:wrapNone/>
                <wp:docPr id="10107750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650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533C3" w14:textId="32F95631" w:rsidR="0071710C" w:rsidRPr="0071710C" w:rsidRDefault="0071710C" w:rsidP="0071710C">
                            <w:pPr>
                              <w:pStyle w:val="Heading1"/>
                            </w:pPr>
                            <w:r>
                              <w:t>Friends of Lancaster’s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604C" id="Text Box 3" o:spid="_x0000_s1031" type="#_x0000_t202" style="position:absolute;margin-left:-40.05pt;margin-top:-102.6pt;width:284.85pt;height:8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" filled="f" stroked="f" strokeweight=".5pt">
                <v:textbox>
                  <w:txbxContent>
                    <w:p w14:paraId="241533C3" w14:textId="32F95631" w:rsidR="0071710C" w:rsidRPr="0071710C" w:rsidRDefault="0071710C" w:rsidP="0071710C">
                      <w:pPr>
                        <w:pStyle w:val="Heading1"/>
                      </w:pPr>
                      <w:r>
                        <w:t>Friends of Lancaster’s</w:t>
                      </w:r>
                    </w:p>
                  </w:txbxContent>
                </v:textbox>
              </v:shape>
            </w:pict>
          </mc:Fallback>
        </mc:AlternateContent>
      </w:r>
      <w:r w:rsidRPr="00872FE5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89F1" wp14:editId="32353C53">
                <wp:simplePos x="0" y="0"/>
                <wp:positionH relativeFrom="margin">
                  <wp:posOffset>-174431</wp:posOffset>
                </wp:positionH>
                <wp:positionV relativeFrom="paragraph">
                  <wp:posOffset>524</wp:posOffset>
                </wp:positionV>
                <wp:extent cx="6241415" cy="6003925"/>
                <wp:effectExtent l="0" t="0" r="0" b="0"/>
                <wp:wrapSquare wrapText="bothSides"/>
                <wp:docPr id="151138683" name="Text Box 151138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415" cy="600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305FB" w14:textId="073199ED" w:rsidR="0071710C" w:rsidRPr="002178B9" w:rsidRDefault="0071710C" w:rsidP="0071710C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 xml:space="preserve">Explanation </w:t>
                            </w:r>
                          </w:p>
                          <w:p w14:paraId="0DA0EFAA" w14:textId="49732F4A" w:rsidR="0071710C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The marketing team should be able to hold priority seats for members (‘Friends</w:t>
                            </w:r>
                            <w:r w:rsidR="00605DD1">
                              <w:t xml:space="preserve"> </w:t>
                            </w:r>
                            <w:r>
                              <w:t xml:space="preserve">of </w:t>
                            </w:r>
                          </w:p>
                          <w:p w14:paraId="1335627E" w14:textId="62EA067E" w:rsidR="0071710C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Lancaster’</w:t>
                            </w:r>
                            <w:r w:rsidR="00605DD1">
                              <w:t>s</w:t>
                            </w:r>
                            <w:r>
                              <w:t xml:space="preserve">) ONE WEEK PRIOR to general sale. (This is allowed as it is treated similar </w:t>
                            </w:r>
                          </w:p>
                          <w:p w14:paraId="0E6C2CEB" w14:textId="23807C83" w:rsidR="0071710C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to a GROUP BOOKING; 12+ members.)</w:t>
                            </w:r>
                          </w:p>
                          <w:p w14:paraId="6703E712" w14:textId="77777777" w:rsidR="0071710C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1BC4841E" w14:textId="075309B3" w:rsidR="0071710C" w:rsidRPr="006F684E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“</w:t>
                            </w:r>
                            <w:r w:rsidR="00FC3A0F">
                              <w:rPr>
                                <w:i/>
                                <w:iCs/>
                              </w:rPr>
                              <w:t>Best seats are held for ‘Friends’ for one week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5D0D3FEC" w14:textId="77777777" w:rsidR="0071710C" w:rsidRPr="006F684E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(see Page 4 of Lancaster Music Hall User Needs)</w:t>
                            </w:r>
                          </w:p>
                          <w:p w14:paraId="605A3672" w14:textId="77777777" w:rsidR="0071710C" w:rsidRDefault="0071710C" w:rsidP="0071710C">
                            <w:pPr>
                              <w:pStyle w:val="Content"/>
                            </w:pPr>
                          </w:p>
                          <w:p w14:paraId="7FE79AF6" w14:textId="77777777" w:rsidR="0071710C" w:rsidRPr="002178B9" w:rsidRDefault="0071710C" w:rsidP="0071710C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4217060D" w14:textId="196F941C" w:rsidR="0071710C" w:rsidRDefault="00FC3A0F" w:rsidP="00FC3A0F">
                            <w:pPr>
                              <w:pStyle w:val="Content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 function/method to HOLD CERTAIN SEATS for a specified duration</w:t>
                            </w:r>
                          </w:p>
                          <w:p w14:paraId="36BE9BA2" w14:textId="6D185803" w:rsidR="00FC3A0F" w:rsidRDefault="00FC3A0F" w:rsidP="00FC3A0F">
                            <w:pPr>
                              <w:pStyle w:val="Content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A way to RELEASE UNBOOKED PRIORTIY SEATS after the holding period expires. </w:t>
                            </w:r>
                          </w:p>
                          <w:p w14:paraId="2D1958A1" w14:textId="773ACD31" w:rsidR="000B06A2" w:rsidRDefault="00FC3A0F" w:rsidP="000B06A2">
                            <w:pPr>
                              <w:pStyle w:val="Content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Automatic </w:t>
                            </w:r>
                            <w:r w:rsidR="000B06A2">
                              <w:t>wheelchair seat reservations for priority members with accessibility needs:</w:t>
                            </w:r>
                          </w:p>
                          <w:p w14:paraId="6D72A2CC" w14:textId="02B2102A" w:rsidR="000B06A2" w:rsidRDefault="000B06A2" w:rsidP="000B06A2">
                            <w:pPr>
                              <w:pStyle w:val="Content"/>
                              <w:ind w:left="720"/>
                            </w:pPr>
                          </w:p>
                          <w:p w14:paraId="47C08431" w14:textId="6A728CDE" w:rsidR="000B06A2" w:rsidRDefault="000B06A2" w:rsidP="000B06A2">
                            <w:pPr>
                              <w:pStyle w:val="Content"/>
                              <w:ind w:left="720"/>
                            </w:pPr>
                            <w:r>
                              <w:t>A function that checks if member requires accessibility accommodations</w:t>
                            </w:r>
                          </w:p>
                          <w:p w14:paraId="6FC53ADE" w14:textId="1B57D7D4" w:rsidR="000B06A2" w:rsidRDefault="000B06A2" w:rsidP="000B06A2">
                            <w:pPr>
                              <w:pStyle w:val="Content"/>
                              <w:ind w:left="720"/>
                            </w:pPr>
                            <w:r>
                              <w:t>A method to automatically reserve wheelchair-accessible seats</w:t>
                            </w:r>
                          </w:p>
                          <w:p w14:paraId="50A4651B" w14:textId="39BC0251" w:rsidR="000B06A2" w:rsidRDefault="000B06A2" w:rsidP="000B06A2">
                            <w:pPr>
                              <w:pStyle w:val="Content"/>
                              <w:ind w:left="720"/>
                            </w:pPr>
                            <w:r>
                              <w:t>Removes hold after period expires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89F1" id="Text Box 151138683" o:spid="_x0000_s1032" type="#_x0000_t202" style="position:absolute;margin-left:-13.75pt;margin-top:.05pt;width:491.45pt;height:4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" filled="f" stroked="f" strokeweight=".5pt">
                <v:textbox inset=",14.4pt">
                  <w:txbxContent>
                    <w:p w14:paraId="352305FB" w14:textId="073199ED" w:rsidR="0071710C" w:rsidRPr="002178B9" w:rsidRDefault="0071710C" w:rsidP="0071710C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 xml:space="preserve">Explanation </w:t>
                      </w:r>
                    </w:p>
                    <w:p w14:paraId="0DA0EFAA" w14:textId="49732F4A" w:rsidR="0071710C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The marketing team should be able to hold priority seats for members (‘Friends</w:t>
                      </w:r>
                      <w:r w:rsidR="00605DD1">
                        <w:t xml:space="preserve"> </w:t>
                      </w:r>
                      <w:r>
                        <w:t xml:space="preserve">of </w:t>
                      </w:r>
                    </w:p>
                    <w:p w14:paraId="1335627E" w14:textId="62EA067E" w:rsidR="0071710C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Lancaster’</w:t>
                      </w:r>
                      <w:r w:rsidR="00605DD1">
                        <w:t>s</w:t>
                      </w:r>
                      <w:r>
                        <w:t xml:space="preserve">) ONE WEEK PRIOR to general sale. (This is allowed as it is treated similar </w:t>
                      </w:r>
                    </w:p>
                    <w:p w14:paraId="0E6C2CEB" w14:textId="23807C83" w:rsidR="0071710C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to a GROUP BOOKING; 12+ members.)</w:t>
                      </w:r>
                    </w:p>
                    <w:p w14:paraId="6703E712" w14:textId="77777777" w:rsidR="0071710C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14:paraId="1BC4841E" w14:textId="075309B3" w:rsidR="0071710C" w:rsidRPr="006F684E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>“</w:t>
                      </w:r>
                      <w:r w:rsidR="00FC3A0F">
                        <w:rPr>
                          <w:i/>
                          <w:iCs/>
                        </w:rPr>
                        <w:t>Best seats are held for ‘Friends’ for one week</w:t>
                      </w:r>
                      <w:r w:rsidRPr="006F684E">
                        <w:rPr>
                          <w:i/>
                          <w:iCs/>
                        </w:rPr>
                        <w:t xml:space="preserve">” </w:t>
                      </w:r>
                    </w:p>
                    <w:p w14:paraId="5D0D3FEC" w14:textId="77777777" w:rsidR="0071710C" w:rsidRPr="006F684E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>(see Page 4 of Lancaster Music Hall User Needs)</w:t>
                      </w:r>
                    </w:p>
                    <w:p w14:paraId="605A3672" w14:textId="77777777" w:rsidR="0071710C" w:rsidRDefault="0071710C" w:rsidP="0071710C">
                      <w:pPr>
                        <w:pStyle w:val="Content"/>
                      </w:pPr>
                    </w:p>
                    <w:p w14:paraId="7FE79AF6" w14:textId="77777777" w:rsidR="0071710C" w:rsidRPr="002178B9" w:rsidRDefault="0071710C" w:rsidP="0071710C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What we are requesting</w:t>
                      </w:r>
                    </w:p>
                    <w:p w14:paraId="4217060D" w14:textId="196F941C" w:rsidR="0071710C" w:rsidRDefault="00FC3A0F" w:rsidP="00FC3A0F">
                      <w:pPr>
                        <w:pStyle w:val="Content"/>
                        <w:numPr>
                          <w:ilvl w:val="0"/>
                          <w:numId w:val="22"/>
                        </w:numPr>
                      </w:pPr>
                      <w:r>
                        <w:t>A function/method to HOLD CERTAIN SEATS for a specified duration</w:t>
                      </w:r>
                    </w:p>
                    <w:p w14:paraId="36BE9BA2" w14:textId="6D185803" w:rsidR="00FC3A0F" w:rsidRDefault="00FC3A0F" w:rsidP="00FC3A0F">
                      <w:pPr>
                        <w:pStyle w:val="Content"/>
                        <w:numPr>
                          <w:ilvl w:val="0"/>
                          <w:numId w:val="22"/>
                        </w:numPr>
                      </w:pPr>
                      <w:r>
                        <w:t xml:space="preserve">A way to RELEASE UNBOOKED PRIORTIY SEATS after the holding period expires. </w:t>
                      </w:r>
                    </w:p>
                    <w:p w14:paraId="2D1958A1" w14:textId="773ACD31" w:rsidR="000B06A2" w:rsidRDefault="00FC3A0F" w:rsidP="000B06A2">
                      <w:pPr>
                        <w:pStyle w:val="Content"/>
                        <w:numPr>
                          <w:ilvl w:val="0"/>
                          <w:numId w:val="22"/>
                        </w:numPr>
                      </w:pPr>
                      <w:r>
                        <w:t xml:space="preserve">Automatic </w:t>
                      </w:r>
                      <w:r w:rsidR="000B06A2">
                        <w:t>wheelchair seat reservations for priority members with accessibility needs:</w:t>
                      </w:r>
                    </w:p>
                    <w:p w14:paraId="6D72A2CC" w14:textId="02B2102A" w:rsidR="000B06A2" w:rsidRDefault="000B06A2" w:rsidP="000B06A2">
                      <w:pPr>
                        <w:pStyle w:val="Content"/>
                        <w:ind w:left="720"/>
                      </w:pPr>
                    </w:p>
                    <w:p w14:paraId="47C08431" w14:textId="6A728CDE" w:rsidR="000B06A2" w:rsidRDefault="000B06A2" w:rsidP="000B06A2">
                      <w:pPr>
                        <w:pStyle w:val="Content"/>
                        <w:ind w:left="720"/>
                      </w:pPr>
                      <w:r>
                        <w:t>A function that checks if member requires accessibility accommodations</w:t>
                      </w:r>
                    </w:p>
                    <w:p w14:paraId="6FC53ADE" w14:textId="1B57D7D4" w:rsidR="000B06A2" w:rsidRDefault="000B06A2" w:rsidP="000B06A2">
                      <w:pPr>
                        <w:pStyle w:val="Content"/>
                        <w:ind w:left="720"/>
                      </w:pPr>
                      <w:r>
                        <w:t>A method to automatically reserve wheelchair-accessible seats</w:t>
                      </w:r>
                    </w:p>
                    <w:p w14:paraId="50A4651B" w14:textId="39BC0251" w:rsidR="000B06A2" w:rsidRDefault="000B06A2" w:rsidP="000B06A2">
                      <w:pPr>
                        <w:pStyle w:val="Content"/>
                        <w:ind w:left="720"/>
                      </w:pPr>
                      <w:r>
                        <w:t>Removes hold after period expires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71677" w14:textId="3EB0A4A1" w:rsidR="00700AB4" w:rsidRDefault="00700AB4">
      <w:pPr>
        <w:spacing w:after="200"/>
      </w:pPr>
      <w:r>
        <w:br w:type="page"/>
      </w:r>
    </w:p>
    <w:p w14:paraId="4D1DBC20" w14:textId="7D3E5CA7" w:rsidR="000B06A2" w:rsidRDefault="000B06A2" w:rsidP="001F0AF0">
      <w:pPr>
        <w:spacing w:after="200"/>
      </w:pPr>
      <w:r w:rsidRPr="00872FE5">
        <w:rPr>
          <w:noProof/>
          <w:lang w:bidi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12817" wp14:editId="551116E9">
                <wp:simplePos x="0" y="0"/>
                <wp:positionH relativeFrom="margin">
                  <wp:posOffset>-239063</wp:posOffset>
                </wp:positionH>
                <wp:positionV relativeFrom="paragraph">
                  <wp:posOffset>414</wp:posOffset>
                </wp:positionV>
                <wp:extent cx="6241415" cy="6003925"/>
                <wp:effectExtent l="0" t="0" r="0" b="0"/>
                <wp:wrapSquare wrapText="bothSides"/>
                <wp:docPr id="883576312" name="Text Box 883576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415" cy="600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70468" w14:textId="77777777" w:rsidR="000B06A2" w:rsidRPr="002178B9" w:rsidRDefault="000B06A2" w:rsidP="000B06A2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Explanation</w:t>
                            </w:r>
                          </w:p>
                          <w:p w14:paraId="6E60D2FC" w14:textId="77777777" w:rsidR="000B06A2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The marketing team is in charge of tracking film ticket sales and promotions. The </w:t>
                            </w:r>
                          </w:p>
                          <w:p w14:paraId="138AF926" w14:textId="77777777" w:rsidR="000B06A2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Box Office team sells these tickets online.</w:t>
                            </w:r>
                          </w:p>
                          <w:p w14:paraId="5584D3FC" w14:textId="77777777" w:rsidR="000B06A2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63C558B1" w14:textId="77777777" w:rsidR="000B06A2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“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Box Office adds shows to an external booking website and manually updates </w:t>
                            </w:r>
                          </w:p>
                          <w:p w14:paraId="24E85897" w14:textId="77777777" w:rsidR="000B06A2" w:rsidRPr="006F684E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records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009B6DFA" w14:textId="77777777" w:rsidR="000B06A2" w:rsidRPr="006F684E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(see Page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of Lancaster Music Hall User Needs)</w:t>
                            </w:r>
                          </w:p>
                          <w:p w14:paraId="65D6D07B" w14:textId="77777777" w:rsidR="000B06A2" w:rsidRDefault="000B06A2" w:rsidP="000B06A2">
                            <w:pPr>
                              <w:pStyle w:val="Content"/>
                            </w:pPr>
                          </w:p>
                          <w:p w14:paraId="7D08F585" w14:textId="77777777" w:rsidR="000B06A2" w:rsidRPr="002178B9" w:rsidRDefault="000B06A2" w:rsidP="000B06A2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5BBFD7C4" w14:textId="77777777" w:rsidR="000B06A2" w:rsidRDefault="000B06A2" w:rsidP="000B06A2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 method to SYNC marketing’s FILM SHOW BOOKINGS with the ONLINE TICKETING SYSTEM</w:t>
                            </w:r>
                          </w:p>
                          <w:p w14:paraId="69C55C22" w14:textId="77777777" w:rsidR="000B06A2" w:rsidRDefault="000B06A2" w:rsidP="000B06A2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API access to AUTOMATICALLY UPDATE SEAT AVAILABILITY when marketing books a film slot</w:t>
                            </w:r>
                          </w:p>
                          <w:p w14:paraId="536C6DB3" w14:textId="77777777" w:rsidR="000B06A2" w:rsidRDefault="000B06A2" w:rsidP="000B06A2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 method that RETRIEVES ticket sales data</w:t>
                            </w:r>
                          </w:p>
                          <w:p w14:paraId="01B954B5" w14:textId="77777777" w:rsidR="000B06A2" w:rsidRDefault="000B06A2" w:rsidP="000B06A2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A method to ADD FILM SHOWINGS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2817" id="Text Box 883576312" o:spid="_x0000_s1033" type="#_x0000_t202" style="position:absolute;margin-left:-18.8pt;margin-top:.05pt;width:491.45pt;height:4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" filled="f" stroked="f" strokeweight=".5pt">
                <v:textbox inset=",14.4pt">
                  <w:txbxContent>
                    <w:p w14:paraId="3CA70468" w14:textId="77777777" w:rsidR="000B06A2" w:rsidRPr="002178B9" w:rsidRDefault="000B06A2" w:rsidP="000B06A2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Explanation</w:t>
                      </w:r>
                    </w:p>
                    <w:p w14:paraId="6E60D2FC" w14:textId="77777777" w:rsidR="000B06A2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 xml:space="preserve">The marketing team is in charge of tracking film ticket sales and promotions. The </w:t>
                      </w:r>
                    </w:p>
                    <w:p w14:paraId="138AF926" w14:textId="77777777" w:rsidR="000B06A2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Box Office team sells these tickets online.</w:t>
                      </w:r>
                    </w:p>
                    <w:p w14:paraId="5584D3FC" w14:textId="77777777" w:rsidR="000B06A2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14:paraId="63C558B1" w14:textId="77777777" w:rsidR="000B06A2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>“</w:t>
                      </w:r>
                      <w:r>
                        <w:rPr>
                          <w:i/>
                          <w:iCs/>
                        </w:rPr>
                        <w:t xml:space="preserve">Box Office adds shows to an external booking website and manually updates </w:t>
                      </w:r>
                    </w:p>
                    <w:p w14:paraId="24E85897" w14:textId="77777777" w:rsidR="000B06A2" w:rsidRPr="006F684E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records</w:t>
                      </w:r>
                      <w:r w:rsidRPr="006F684E">
                        <w:rPr>
                          <w:i/>
                          <w:iCs/>
                        </w:rPr>
                        <w:t xml:space="preserve">” </w:t>
                      </w:r>
                    </w:p>
                    <w:p w14:paraId="009B6DFA" w14:textId="77777777" w:rsidR="000B06A2" w:rsidRPr="006F684E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 xml:space="preserve">(see Page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6F684E">
                        <w:rPr>
                          <w:i/>
                          <w:iCs/>
                        </w:rPr>
                        <w:t xml:space="preserve"> of Lancaster Music Hall User Needs)</w:t>
                      </w:r>
                    </w:p>
                    <w:p w14:paraId="65D6D07B" w14:textId="77777777" w:rsidR="000B06A2" w:rsidRDefault="000B06A2" w:rsidP="000B06A2">
                      <w:pPr>
                        <w:pStyle w:val="Content"/>
                      </w:pPr>
                    </w:p>
                    <w:p w14:paraId="7D08F585" w14:textId="77777777" w:rsidR="000B06A2" w:rsidRPr="002178B9" w:rsidRDefault="000B06A2" w:rsidP="000B06A2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What we are requesting</w:t>
                      </w:r>
                    </w:p>
                    <w:p w14:paraId="5BBFD7C4" w14:textId="77777777" w:rsidR="000B06A2" w:rsidRDefault="000B06A2" w:rsidP="000B06A2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>A method to SYNC marketing’s FILM SHOW BOOKINGS with the ONLINE TICKETING SYSTEM</w:t>
                      </w:r>
                    </w:p>
                    <w:p w14:paraId="69C55C22" w14:textId="77777777" w:rsidR="000B06A2" w:rsidRDefault="000B06A2" w:rsidP="000B06A2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>API access to AUTOMATICALLY UPDATE SEAT AVAILABILITY when marketing books a film slot</w:t>
                      </w:r>
                    </w:p>
                    <w:p w14:paraId="536C6DB3" w14:textId="77777777" w:rsidR="000B06A2" w:rsidRDefault="000B06A2" w:rsidP="000B06A2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>A method that RETRIEVES ticket sales data</w:t>
                      </w:r>
                    </w:p>
                    <w:p w14:paraId="01B954B5" w14:textId="77777777" w:rsidR="000B06A2" w:rsidRDefault="000B06A2" w:rsidP="000B06A2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 xml:space="preserve">A method to ADD FILM SHOWINGS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674FE" wp14:editId="74B5ED86">
                <wp:simplePos x="0" y="0"/>
                <wp:positionH relativeFrom="column">
                  <wp:posOffset>-596348</wp:posOffset>
                </wp:positionH>
                <wp:positionV relativeFrom="paragraph">
                  <wp:posOffset>-1220884</wp:posOffset>
                </wp:positionV>
                <wp:extent cx="3689405" cy="1033670"/>
                <wp:effectExtent l="0" t="0" r="0" b="0"/>
                <wp:wrapNone/>
                <wp:docPr id="8014069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405" cy="103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9CC19" w14:textId="77777777" w:rsidR="000B06A2" w:rsidRPr="00FC3A0F" w:rsidRDefault="000B06A2" w:rsidP="000B06A2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FC3A0F">
                              <w:rPr>
                                <w:sz w:val="36"/>
                                <w:szCs w:val="36"/>
                              </w:rPr>
                              <w:t>Online Ticket Sales &amp; API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74FE" id="_x0000_s1034" type="#_x0000_t202" style="position:absolute;margin-left:-46.95pt;margin-top:-96.15pt;width:290.5pt;height:8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+sHQ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" filled="f" stroked="f" strokeweight=".5pt">
                <v:textbox>
                  <w:txbxContent>
                    <w:p w14:paraId="55B9CC19" w14:textId="77777777" w:rsidR="000B06A2" w:rsidRPr="00FC3A0F" w:rsidRDefault="000B06A2" w:rsidP="000B06A2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FC3A0F">
                        <w:rPr>
                          <w:sz w:val="36"/>
                          <w:szCs w:val="36"/>
                        </w:rPr>
                        <w:t>Online Ticket Sales &amp; API Access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52557D79" w14:textId="2260F908" w:rsidR="000B06A2" w:rsidRDefault="000B06A2">
      <w:pPr>
        <w:spacing w:after="200"/>
      </w:pPr>
      <w:r>
        <w:br w:type="page"/>
      </w:r>
    </w:p>
    <w:p w14:paraId="7FF6E849" w14:textId="3C02CED4" w:rsidR="00700AB4" w:rsidRPr="00872FE5" w:rsidRDefault="00FC3A0F" w:rsidP="001F0AF0">
      <w:pPr>
        <w:spacing w:after="200"/>
      </w:pPr>
      <w:r w:rsidRPr="00872FE5">
        <w:rPr>
          <w:noProof/>
          <w:lang w:bidi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8E67E" wp14:editId="6B8CDF64">
                <wp:simplePos x="0" y="0"/>
                <wp:positionH relativeFrom="margin">
                  <wp:posOffset>-247456</wp:posOffset>
                </wp:positionH>
                <wp:positionV relativeFrom="paragraph">
                  <wp:posOffset>303</wp:posOffset>
                </wp:positionV>
                <wp:extent cx="6241415" cy="6003925"/>
                <wp:effectExtent l="0" t="0" r="0" b="0"/>
                <wp:wrapSquare wrapText="bothSides"/>
                <wp:docPr id="729582072" name="Text Box 72958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415" cy="600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EEF35" w14:textId="77777777" w:rsidR="00700AB4" w:rsidRPr="002178B9" w:rsidRDefault="00700AB4" w:rsidP="00700AB4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Explanation</w:t>
                            </w:r>
                          </w:p>
                          <w:p w14:paraId="52CAA2A2" w14:textId="77777777" w:rsidR="000B06A2" w:rsidRDefault="00700AB4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The marketing team </w:t>
                            </w:r>
                            <w:r w:rsidR="000B06A2">
                              <w:t xml:space="preserve">needs to ensure seats are available and configures correctly </w:t>
                            </w:r>
                          </w:p>
                          <w:p w14:paraId="0DD174F1" w14:textId="55AFC2A2" w:rsidR="00700AB4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for film screenings.</w:t>
                            </w:r>
                          </w:p>
                          <w:p w14:paraId="377FF5A0" w14:textId="77777777" w:rsidR="00700AB4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071903A8" w14:textId="77777777" w:rsidR="000B06A2" w:rsidRDefault="00700AB4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“</w:t>
                            </w:r>
                            <w:r w:rsidR="000B06A2" w:rsidRPr="000B06A2">
                              <w:rPr>
                                <w:i/>
                                <w:iCs/>
                              </w:rPr>
                              <w:t xml:space="preserve">Box Office handles seating adjustments, including restricted-view seats and </w:t>
                            </w:r>
                          </w:p>
                          <w:p w14:paraId="42FEDE2E" w14:textId="6EF6A4B1" w:rsidR="00700AB4" w:rsidRPr="006F684E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0B06A2">
                              <w:rPr>
                                <w:i/>
                                <w:iCs/>
                              </w:rPr>
                              <w:t>wheelchair space</w:t>
                            </w:r>
                            <w:r w:rsidR="00700AB4"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469E697F" w14:textId="58FB2B86" w:rsidR="00700AB4" w:rsidRPr="006F684E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(see Page </w:t>
                            </w:r>
                            <w:r w:rsidR="00FC3A0F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of Lancaster Music Hall User Needs)</w:t>
                            </w:r>
                          </w:p>
                          <w:p w14:paraId="4641FE5C" w14:textId="77777777" w:rsidR="00700AB4" w:rsidRDefault="00700AB4" w:rsidP="00700AB4">
                            <w:pPr>
                              <w:pStyle w:val="Content"/>
                            </w:pPr>
                          </w:p>
                          <w:p w14:paraId="6CC7E55D" w14:textId="77777777" w:rsidR="00700AB4" w:rsidRPr="002178B9" w:rsidRDefault="00700AB4" w:rsidP="00700AB4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7424C7FD" w14:textId="77C73673" w:rsidR="000B06A2" w:rsidRDefault="00FC3A0F" w:rsidP="000B06A2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A </w:t>
                            </w:r>
                            <w:r w:rsidR="000B06A2">
                              <w:t>function to RETRIVE SEATING PLANS PER SHOW TYPE</w:t>
                            </w:r>
                          </w:p>
                          <w:p w14:paraId="5A45A335" w14:textId="348461FC" w:rsidR="000B06A2" w:rsidRDefault="000B06A2" w:rsidP="000B06A2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 way to check WHICH SEATS ARE UNAVAILABLE (priority holds, wheelchair spaces, restricted-view seats)</w:t>
                            </w:r>
                          </w:p>
                          <w:p w14:paraId="15E3B003" w14:textId="00347E63" w:rsidR="00240B0C" w:rsidRDefault="00240B0C" w:rsidP="000B06A2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 way to access AVAILABLE SEATS PER SECTIONS (balcony/stalls if this is the layout of the room)</w:t>
                            </w:r>
                          </w:p>
                          <w:p w14:paraId="2CC6C0C2" w14:textId="3A303163" w:rsidR="00240B0C" w:rsidRDefault="00240B0C" w:rsidP="00240B0C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In special cases where additional wheelchair spaces are required, Marketing should be able to temporarily hold the entire bottom row for wheelchair users.</w:t>
                            </w:r>
                          </w:p>
                          <w:p w14:paraId="1013B51D" w14:textId="437ECF99" w:rsidR="000B06A2" w:rsidRDefault="00240B0C" w:rsidP="00240B0C">
                            <w:pPr>
                              <w:pStyle w:val="Content"/>
                              <w:ind w:left="720"/>
                            </w:pPr>
                            <w:r>
                              <w:t>This ‘wheelchair row’ configuration should automatically reset to the default seating arrangement for other films/showings.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8E67E" id="Text Box 729582072" o:spid="_x0000_s1035" type="#_x0000_t202" style="position:absolute;margin-left:-19.5pt;margin-top:0;width:491.45pt;height:4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" filled="f" stroked="f" strokeweight=".5pt">
                <v:textbox inset=",14.4pt">
                  <w:txbxContent>
                    <w:p w14:paraId="2B8EEF35" w14:textId="77777777" w:rsidR="00700AB4" w:rsidRPr="002178B9" w:rsidRDefault="00700AB4" w:rsidP="00700AB4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Explanation</w:t>
                      </w:r>
                    </w:p>
                    <w:p w14:paraId="52CAA2A2" w14:textId="77777777" w:rsidR="000B06A2" w:rsidRDefault="00700AB4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 xml:space="preserve">The marketing team </w:t>
                      </w:r>
                      <w:r w:rsidR="000B06A2">
                        <w:t xml:space="preserve">needs to ensure seats are available and configures correctly </w:t>
                      </w:r>
                    </w:p>
                    <w:p w14:paraId="0DD174F1" w14:textId="55AFC2A2" w:rsidR="00700AB4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for film screenings.</w:t>
                      </w:r>
                    </w:p>
                    <w:p w14:paraId="377FF5A0" w14:textId="77777777" w:rsidR="00700AB4" w:rsidRDefault="00700AB4" w:rsidP="00700AB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14:paraId="071903A8" w14:textId="77777777" w:rsidR="000B06A2" w:rsidRDefault="00700AB4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>“</w:t>
                      </w:r>
                      <w:r w:rsidR="000B06A2" w:rsidRPr="000B06A2">
                        <w:rPr>
                          <w:i/>
                          <w:iCs/>
                        </w:rPr>
                        <w:t xml:space="preserve">Box Office handles seating adjustments, including restricted-view seats and </w:t>
                      </w:r>
                    </w:p>
                    <w:p w14:paraId="42FEDE2E" w14:textId="6EF6A4B1" w:rsidR="00700AB4" w:rsidRPr="006F684E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0B06A2">
                        <w:rPr>
                          <w:i/>
                          <w:iCs/>
                        </w:rPr>
                        <w:t>wheelchair space</w:t>
                      </w:r>
                      <w:r w:rsidR="00700AB4" w:rsidRPr="006F684E">
                        <w:rPr>
                          <w:i/>
                          <w:iCs/>
                        </w:rPr>
                        <w:t xml:space="preserve">” </w:t>
                      </w:r>
                    </w:p>
                    <w:p w14:paraId="469E697F" w14:textId="58FB2B86" w:rsidR="00700AB4" w:rsidRPr="006F684E" w:rsidRDefault="00700AB4" w:rsidP="00700AB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 xml:space="preserve">(see Page </w:t>
                      </w:r>
                      <w:r w:rsidR="00FC3A0F">
                        <w:rPr>
                          <w:i/>
                          <w:iCs/>
                        </w:rPr>
                        <w:t>3</w:t>
                      </w:r>
                      <w:r w:rsidRPr="006F684E">
                        <w:rPr>
                          <w:i/>
                          <w:iCs/>
                        </w:rPr>
                        <w:t xml:space="preserve"> of Lancaster Music Hall User Needs)</w:t>
                      </w:r>
                    </w:p>
                    <w:p w14:paraId="4641FE5C" w14:textId="77777777" w:rsidR="00700AB4" w:rsidRDefault="00700AB4" w:rsidP="00700AB4">
                      <w:pPr>
                        <w:pStyle w:val="Content"/>
                      </w:pPr>
                    </w:p>
                    <w:p w14:paraId="6CC7E55D" w14:textId="77777777" w:rsidR="00700AB4" w:rsidRPr="002178B9" w:rsidRDefault="00700AB4" w:rsidP="00700AB4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What we are requesting</w:t>
                      </w:r>
                    </w:p>
                    <w:p w14:paraId="7424C7FD" w14:textId="77C73673" w:rsidR="000B06A2" w:rsidRDefault="00FC3A0F" w:rsidP="000B06A2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 xml:space="preserve">A </w:t>
                      </w:r>
                      <w:r w:rsidR="000B06A2">
                        <w:t>function to RETRIVE SEATING PLANS PER SHOW TYPE</w:t>
                      </w:r>
                    </w:p>
                    <w:p w14:paraId="5A45A335" w14:textId="348461FC" w:rsidR="000B06A2" w:rsidRDefault="000B06A2" w:rsidP="000B06A2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>A way to check WHICH SEATS ARE UNAVAILABLE (priority holds, wheelchair spaces, restricted-view seats)</w:t>
                      </w:r>
                    </w:p>
                    <w:p w14:paraId="15E3B003" w14:textId="00347E63" w:rsidR="00240B0C" w:rsidRDefault="00240B0C" w:rsidP="000B06A2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>A way to access AVAILABLE SEATS PER SECTIONS (balcony/stalls if this is the layout of the room)</w:t>
                      </w:r>
                    </w:p>
                    <w:p w14:paraId="2CC6C0C2" w14:textId="3A303163" w:rsidR="00240B0C" w:rsidRDefault="00240B0C" w:rsidP="00240B0C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>In special cases where additional wheelchair spaces are required, Marketing should be able to temporarily hold the entire bottom row for wheelchair users.</w:t>
                      </w:r>
                    </w:p>
                    <w:p w14:paraId="1013B51D" w14:textId="437ECF99" w:rsidR="000B06A2" w:rsidRDefault="00240B0C" w:rsidP="00240B0C">
                      <w:pPr>
                        <w:pStyle w:val="Content"/>
                        <w:ind w:left="720"/>
                      </w:pPr>
                      <w:r>
                        <w:t>This ‘wheelchair row’ configuration should automatically reset to the default seating arrangement for other films/showings.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10C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EA3F5" wp14:editId="7BA24CEB">
                <wp:simplePos x="0" y="0"/>
                <wp:positionH relativeFrom="column">
                  <wp:posOffset>-651399</wp:posOffset>
                </wp:positionH>
                <wp:positionV relativeFrom="paragraph">
                  <wp:posOffset>-1303020</wp:posOffset>
                </wp:positionV>
                <wp:extent cx="3689405" cy="1033670"/>
                <wp:effectExtent l="0" t="0" r="0" b="0"/>
                <wp:wrapNone/>
                <wp:docPr id="9489313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405" cy="103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95B2" w14:textId="6A7B29D7" w:rsidR="0071710C" w:rsidRPr="00FC3A0F" w:rsidRDefault="000B06A2" w:rsidP="0071710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Seat Configuration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A3F5" id="_x0000_s1036" type="#_x0000_t202" style="position:absolute;margin-left:-51.3pt;margin-top:-102.6pt;width:290.5pt;height:8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RcHAIAADU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" filled="f" stroked="f" strokeweight=".5pt">
                <v:textbox>
                  <w:txbxContent>
                    <w:p w14:paraId="6CF895B2" w14:textId="6A7B29D7" w:rsidR="0071710C" w:rsidRPr="00FC3A0F" w:rsidRDefault="000B06A2" w:rsidP="0071710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Seat Configuration Information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0AB4" w:rsidRPr="00872FE5" w:rsidSect="0051019E">
      <w:headerReference w:type="even" r:id="rId10"/>
      <w:headerReference w:type="default" r:id="rId11"/>
      <w:footerReference w:type="even" r:id="rId12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93B3E" w14:textId="77777777" w:rsidR="00CD0E7B" w:rsidRDefault="00CD0E7B" w:rsidP="007057F4">
      <w:r>
        <w:separator/>
      </w:r>
    </w:p>
  </w:endnote>
  <w:endnote w:type="continuationSeparator" w:id="0">
    <w:p w14:paraId="71A316DE" w14:textId="77777777" w:rsidR="00CD0E7B" w:rsidRDefault="00CD0E7B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175A4" w14:textId="77777777" w:rsidR="00136006" w:rsidRDefault="00000000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4E575D60399D42A19C849249D99D72C1"/>
        </w:placeholder>
        <w:temporary/>
        <w:showingPlcHdr/>
      </w:sdtPr>
      <w:sdtContent>
        <w:r w:rsidR="00872FE5" w:rsidRPr="00872FE5">
          <w:rPr>
            <w:lang w:bidi="en-GB"/>
          </w:rPr>
          <w:t>Type chapter title (level 1)</w:t>
        </w:r>
      </w:sdtContent>
    </w:sdt>
    <w:r w:rsidR="0049185C">
      <w:rPr>
        <w:rFonts w:asciiTheme="majorHAnsi" w:eastAsiaTheme="majorEastAsia" w:hAnsiTheme="majorHAnsi" w:cstheme="majorBidi"/>
        <w:lang w:bidi="en-GB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en-GB"/>
      </w:rPr>
      <w:t xml:space="preserve">Page </w:t>
    </w:r>
    <w:r w:rsidR="0049185C">
      <w:rPr>
        <w:lang w:bidi="en-GB"/>
      </w:rPr>
      <w:fldChar w:fldCharType="begin"/>
    </w:r>
    <w:r w:rsidR="0049185C">
      <w:rPr>
        <w:lang w:bidi="en-GB"/>
      </w:rPr>
      <w:instrText xml:space="preserve"> PAGE   \* MERGEFORMAT </w:instrText>
    </w:r>
    <w:r w:rsidR="0049185C">
      <w:rPr>
        <w:lang w:bidi="en-GB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en-GB"/>
      </w:rPr>
      <w:t>4</w:t>
    </w:r>
    <w:r w:rsidR="0049185C">
      <w:rPr>
        <w:rFonts w:asciiTheme="majorHAnsi" w:eastAsiaTheme="majorEastAsia" w:hAnsiTheme="majorHAnsi" w:cstheme="majorBidi"/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CD602" w14:textId="77777777" w:rsidR="00CD0E7B" w:rsidRDefault="00CD0E7B" w:rsidP="007057F4">
      <w:r>
        <w:separator/>
      </w:r>
    </w:p>
  </w:footnote>
  <w:footnote w:type="continuationSeparator" w:id="0">
    <w:p w14:paraId="232ADFD5" w14:textId="77777777" w:rsidR="00CD0E7B" w:rsidRDefault="00CD0E7B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9A21C" w14:textId="77777777" w:rsidR="00136006" w:rsidRDefault="0049185C" w:rsidP="007057F4">
    <w:pPr>
      <w:pStyle w:val="Header"/>
    </w:pPr>
    <w:r>
      <w:rPr>
        <w:lang w:bidi="en-GB"/>
      </w:rPr>
      <w:t>Adventure Works marketing plan</w:t>
    </w:r>
  </w:p>
  <w:p w14:paraId="128CE976" w14:textId="77777777" w:rsidR="00136006" w:rsidRDefault="00136006" w:rsidP="00705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16CF7AFD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68296333" w14:textId="0D34486B" w:rsidR="007057F4" w:rsidRDefault="004F2231" w:rsidP="007057F4">
          <w:pPr>
            <w:pStyle w:val="Header"/>
          </w:pPr>
          <w:r>
            <w:rPr>
              <w:noProof/>
              <w:lang w:bidi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61E9C0" wp14:editId="29CAF5A8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1C16EB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en-GB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n-GB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n-GB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  <w:szCs w:val="32"/>
                                    <w:lang w:bidi="en-GB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n-GB"/>
                                  </w:rPr>
                                  <w:fldChar w:fldCharType="end"/>
                                </w:r>
                              </w:p>
                              <w:p w14:paraId="3AA817D4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661E9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7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" filled="f" stroked="f" strokeweight=".5pt">
                    <v:textbox>
                      <w:txbxContent>
                        <w:p w14:paraId="721C16EB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en-GB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en-GB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en-GB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  <w:szCs w:val="32"/>
                              <w:lang w:bidi="en-GB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en-GB"/>
                            </w:rPr>
                            <w:fldChar w:fldCharType="end"/>
                          </w:r>
                        </w:p>
                        <w:p w14:paraId="3AA817D4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  <w:lang w:bidi="en-GB"/>
            </w:rPr>
            <mc:AlternateContent>
              <mc:Choice Requires="wpg">
                <w:drawing>
                  <wp:inline distT="0" distB="0" distL="0" distR="0" wp14:anchorId="2B08D7C9" wp14:editId="0D4B09F9">
                    <wp:extent cx="8035162" cy="1540990"/>
                    <wp:effectExtent l="0" t="0" r="4445" b="2540"/>
                    <wp:docPr id="20" name="Group 20" descr="coloured rectangle heade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c 14" descr="colou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colou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 descr="grey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0F00B8" id="Group 20" o:spid="_x0000_s1026" alt="colou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YZJutQIAAOc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4" o:spid="_x0000_s1027" type="#_x0000_t75" alt="coloured rectangle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">
                      <v:imagedata r:id="rId7" o:title="coloured rectangle"/>
                    </v:shape>
                    <v:shape id="Graphic 16" o:spid="_x0000_s1028" type="#_x0000_t75" alt="coloured rectangle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">
                      <v:imagedata r:id="rId8" o:title="coloured rectangle"/>
                    </v:shape>
                    <v:shape id="Graphic 19" o:spid="_x0000_s1029" type="#_x0000_t75" alt="grey rectangle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">
                      <v:imagedata r:id="rId9" o:title="grey rectangle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30ADFF1F" w14:textId="77777777" w:rsidR="007057F4" w:rsidRDefault="007057F4" w:rsidP="00705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88C3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CE47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0829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34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529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704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BC4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31EAD"/>
    <w:multiLevelType w:val="hybridMultilevel"/>
    <w:tmpl w:val="B4C6B0B4"/>
    <w:lvl w:ilvl="0" w:tplc="3AD0A0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7C6C62"/>
    <w:multiLevelType w:val="hybridMultilevel"/>
    <w:tmpl w:val="7882A698"/>
    <w:lvl w:ilvl="0" w:tplc="FBB294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25063"/>
    <w:multiLevelType w:val="hybridMultilevel"/>
    <w:tmpl w:val="C4209506"/>
    <w:lvl w:ilvl="0" w:tplc="F96C49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94E49"/>
    <w:multiLevelType w:val="hybridMultilevel"/>
    <w:tmpl w:val="E6981A66"/>
    <w:lvl w:ilvl="0" w:tplc="9056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57569E"/>
    <w:multiLevelType w:val="hybridMultilevel"/>
    <w:tmpl w:val="6F8CB790"/>
    <w:lvl w:ilvl="0" w:tplc="9F76DC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699341">
    <w:abstractNumId w:val="8"/>
  </w:num>
  <w:num w:numId="2" w16cid:durableId="1853453959">
    <w:abstractNumId w:val="21"/>
  </w:num>
  <w:num w:numId="3" w16cid:durableId="1847555402">
    <w:abstractNumId w:val="22"/>
  </w:num>
  <w:num w:numId="4" w16cid:durableId="1900288514">
    <w:abstractNumId w:val="23"/>
  </w:num>
  <w:num w:numId="5" w16cid:durableId="39809777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232127">
    <w:abstractNumId w:val="11"/>
  </w:num>
  <w:num w:numId="7" w16cid:durableId="899290939">
    <w:abstractNumId w:val="20"/>
  </w:num>
  <w:num w:numId="8" w16cid:durableId="1632786600">
    <w:abstractNumId w:val="7"/>
  </w:num>
  <w:num w:numId="9" w16cid:durableId="1975208396">
    <w:abstractNumId w:val="6"/>
  </w:num>
  <w:num w:numId="10" w16cid:durableId="1227035805">
    <w:abstractNumId w:val="5"/>
  </w:num>
  <w:num w:numId="11" w16cid:durableId="2118671327">
    <w:abstractNumId w:val="4"/>
  </w:num>
  <w:num w:numId="12" w16cid:durableId="1175995924">
    <w:abstractNumId w:val="3"/>
  </w:num>
  <w:num w:numId="13" w16cid:durableId="954826128">
    <w:abstractNumId w:val="2"/>
  </w:num>
  <w:num w:numId="14" w16cid:durableId="580718244">
    <w:abstractNumId w:val="1"/>
  </w:num>
  <w:num w:numId="15" w16cid:durableId="1715735686">
    <w:abstractNumId w:val="0"/>
  </w:num>
  <w:num w:numId="16" w16cid:durableId="2019964486">
    <w:abstractNumId w:val="12"/>
  </w:num>
  <w:num w:numId="17" w16cid:durableId="960107219">
    <w:abstractNumId w:val="14"/>
  </w:num>
  <w:num w:numId="18" w16cid:durableId="1168790175">
    <w:abstractNumId w:val="10"/>
  </w:num>
  <w:num w:numId="19" w16cid:durableId="1949848970">
    <w:abstractNumId w:val="13"/>
  </w:num>
  <w:num w:numId="20" w16cid:durableId="920018179">
    <w:abstractNumId w:val="16"/>
  </w:num>
  <w:num w:numId="21" w16cid:durableId="915551228">
    <w:abstractNumId w:val="17"/>
  </w:num>
  <w:num w:numId="22" w16cid:durableId="901137959">
    <w:abstractNumId w:val="15"/>
  </w:num>
  <w:num w:numId="23" w16cid:durableId="2082409260">
    <w:abstractNumId w:val="19"/>
  </w:num>
  <w:num w:numId="24" w16cid:durableId="602693159">
    <w:abstractNumId w:val="18"/>
  </w:num>
  <w:num w:numId="25" w16cid:durableId="1956136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4E"/>
    <w:rsid w:val="000174F2"/>
    <w:rsid w:val="00067C92"/>
    <w:rsid w:val="000B06A2"/>
    <w:rsid w:val="00136006"/>
    <w:rsid w:val="001449EC"/>
    <w:rsid w:val="00146CD2"/>
    <w:rsid w:val="001670A7"/>
    <w:rsid w:val="001B361F"/>
    <w:rsid w:val="001D10D5"/>
    <w:rsid w:val="001F0AF0"/>
    <w:rsid w:val="002178B9"/>
    <w:rsid w:val="00240B0C"/>
    <w:rsid w:val="00255DFE"/>
    <w:rsid w:val="00291712"/>
    <w:rsid w:val="002E0194"/>
    <w:rsid w:val="00303EF8"/>
    <w:rsid w:val="003620E2"/>
    <w:rsid w:val="003F5051"/>
    <w:rsid w:val="00420DF5"/>
    <w:rsid w:val="004360FC"/>
    <w:rsid w:val="004371B6"/>
    <w:rsid w:val="00444C7B"/>
    <w:rsid w:val="0048718B"/>
    <w:rsid w:val="0049185C"/>
    <w:rsid w:val="004F2231"/>
    <w:rsid w:val="0051019E"/>
    <w:rsid w:val="005112D1"/>
    <w:rsid w:val="0055035B"/>
    <w:rsid w:val="00596F7E"/>
    <w:rsid w:val="005C3643"/>
    <w:rsid w:val="00605DD1"/>
    <w:rsid w:val="0068500D"/>
    <w:rsid w:val="006F684E"/>
    <w:rsid w:val="00700AB4"/>
    <w:rsid w:val="007057F4"/>
    <w:rsid w:val="0071710C"/>
    <w:rsid w:val="007417B3"/>
    <w:rsid w:val="00742102"/>
    <w:rsid w:val="00750AC4"/>
    <w:rsid w:val="00773B66"/>
    <w:rsid w:val="007B53EF"/>
    <w:rsid w:val="007C7473"/>
    <w:rsid w:val="007D26F1"/>
    <w:rsid w:val="007E5499"/>
    <w:rsid w:val="008253A5"/>
    <w:rsid w:val="00836390"/>
    <w:rsid w:val="008417CE"/>
    <w:rsid w:val="0084277E"/>
    <w:rsid w:val="00872FE5"/>
    <w:rsid w:val="008A0EA7"/>
    <w:rsid w:val="008A3C95"/>
    <w:rsid w:val="008C386D"/>
    <w:rsid w:val="008C5106"/>
    <w:rsid w:val="008D5829"/>
    <w:rsid w:val="00946F55"/>
    <w:rsid w:val="00965BD5"/>
    <w:rsid w:val="009875C8"/>
    <w:rsid w:val="00991D08"/>
    <w:rsid w:val="00A63DE6"/>
    <w:rsid w:val="00B00CF7"/>
    <w:rsid w:val="00B0688D"/>
    <w:rsid w:val="00B40525"/>
    <w:rsid w:val="00B41D82"/>
    <w:rsid w:val="00B90346"/>
    <w:rsid w:val="00BB6CAC"/>
    <w:rsid w:val="00BE7253"/>
    <w:rsid w:val="00C95D18"/>
    <w:rsid w:val="00CA16E0"/>
    <w:rsid w:val="00CD0E7B"/>
    <w:rsid w:val="00CE0BC9"/>
    <w:rsid w:val="00D2045C"/>
    <w:rsid w:val="00D540AF"/>
    <w:rsid w:val="00D6093C"/>
    <w:rsid w:val="00D638C1"/>
    <w:rsid w:val="00D73D44"/>
    <w:rsid w:val="00D967AC"/>
    <w:rsid w:val="00E50A4D"/>
    <w:rsid w:val="00E758BC"/>
    <w:rsid w:val="00E95AFE"/>
    <w:rsid w:val="00ED3756"/>
    <w:rsid w:val="00F43A02"/>
    <w:rsid w:val="00F45884"/>
    <w:rsid w:val="00F553FE"/>
    <w:rsid w:val="00F63939"/>
    <w:rsid w:val="00F91AD0"/>
    <w:rsid w:val="00FB05E4"/>
    <w:rsid w:val="00FC3A0F"/>
    <w:rsid w:val="00FC4062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40D3A0"/>
  <w15:chartTrackingRefBased/>
  <w15:docId w15:val="{BE1FFAD9-2BB2-4FB7-BB94-17CFA2C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73"/>
    <w:pPr>
      <w:spacing w:after="0"/>
    </w:pPr>
    <w:rPr>
      <w:b/>
      <w:color w:val="0F0F3F" w:themeColor="text1"/>
      <w:sz w:val="2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Bullet">
    <w:name w:val="List Bullet"/>
    <w:basedOn w:val="Content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qFormat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link w:val="TitleCh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Heading3Char">
    <w:name w:val="Heading 3 Char"/>
    <w:basedOn w:val="DefaultParagraphFont"/>
    <w:link w:val="Heading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t">
    <w:name w:val="Content"/>
    <w:basedOn w:val="Normal"/>
    <w:link w:val="ContentChar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Emphasis">
    <w:name w:val="Emphasis"/>
    <w:basedOn w:val="DefaultParagraphFont"/>
    <w:uiPriority w:val="20"/>
    <w:unhideWhenUsed/>
    <w:qFormat/>
    <w:rsid w:val="007C7473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Relationship Id="rId9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ess\AppData\Roaming\Microsoft\Templates\Business%20report%20(graphic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575D60399D42A19C849249D99D7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81FE1-62FA-4D66-AD51-F412A227CE38}"/>
      </w:docPartPr>
      <w:docPartBody>
        <w:p w:rsidR="00B94023" w:rsidRDefault="00B94023">
          <w:pPr>
            <w:pStyle w:val="4E575D60399D42A19C849249D99D72C1"/>
          </w:pPr>
          <w:r w:rsidRPr="00872FE5">
            <w:rPr>
              <w:lang w:bidi="en-GB"/>
            </w:rPr>
            <w:t>Type chapter title (level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23"/>
    <w:rsid w:val="00051AB2"/>
    <w:rsid w:val="004360FC"/>
    <w:rsid w:val="00596F7E"/>
    <w:rsid w:val="00B9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575D60399D42A19C849249D99D72C1">
    <w:name w:val="4E575D60399D42A19C849249D99D7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BAFF-11A0-45B3-B85E-212C7F7D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</Template>
  <TotalTime>84</TotalTime>
  <Pages>7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Emmanuel</dc:creator>
  <cp:keywords/>
  <dc:description/>
  <cp:lastModifiedBy>Blessing Emmanuel</cp:lastModifiedBy>
  <cp:revision>3</cp:revision>
  <cp:lastPrinted>2025-02-16T13:51:00Z</cp:lastPrinted>
  <dcterms:created xsi:type="dcterms:W3CDTF">2025-02-16T11:35:00Z</dcterms:created>
  <dcterms:modified xsi:type="dcterms:W3CDTF">2025-02-16T13:52:00Z</dcterms:modified>
</cp:coreProperties>
</file>
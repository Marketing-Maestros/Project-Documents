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40"/>
      </w:tblGrid>
      <w:tr w:rsidR="00B0688D" w:rsidRPr="00872FE5" w14:paraId="37EDFF19" w14:textId="77777777" w:rsidTr="00B0688D">
        <w:trPr>
          <w:trHeight w:val="1771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</w:tcPr>
          <w:p w14:paraId="121E8556" w14:textId="77777777" w:rsidR="00B0688D" w:rsidRPr="00872FE5" w:rsidRDefault="00B0688D" w:rsidP="007057F4">
            <w:r w:rsidRPr="00872FE5">
              <w:rPr>
                <w:noProof/>
                <w:lang w:bidi="en-GB"/>
              </w:rPr>
              <mc:AlternateContent>
                <mc:Choice Requires="wps">
                  <w:drawing>
                    <wp:inline distT="0" distB="0" distL="0" distR="0" wp14:anchorId="4A61D17E" wp14:editId="25AEB367">
                      <wp:extent cx="3696236" cy="1339403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6236" cy="13394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45F70A" w14:textId="6F5204D0" w:rsidR="00B0688D" w:rsidRPr="002E0194" w:rsidRDefault="006F684E" w:rsidP="002E0194">
                                  <w:pPr>
                                    <w:pStyle w:val="Title"/>
                                  </w:pPr>
                                  <w:r>
                                    <w:rPr>
                                      <w:lang w:bidi="en-GB"/>
                                    </w:rPr>
                                    <w:t>Requirements Specification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A61D17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91.05pt;height:10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" filled="f" stroked="f" strokeweight=".5pt">
                      <v:textbox>
                        <w:txbxContent>
                          <w:p w14:paraId="7445F70A" w14:textId="6F5204D0" w:rsidR="00B0688D" w:rsidRPr="002E0194" w:rsidRDefault="006F684E" w:rsidP="002E0194">
                            <w:pPr>
                              <w:pStyle w:val="Title"/>
                            </w:pPr>
                            <w:r>
                              <w:rPr>
                                <w:lang w:bidi="en-GB"/>
                              </w:rPr>
                              <w:t>Requirements Specification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text" w:horzAnchor="page" w:tblpX="954" w:tblpY="289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72"/>
      </w:tblGrid>
      <w:tr w:rsidR="00B0688D" w:rsidRPr="00872FE5" w14:paraId="43CB623B" w14:textId="77777777" w:rsidTr="00B0688D">
        <w:trPr>
          <w:trHeight w:val="2043"/>
        </w:trPr>
        <w:tc>
          <w:tcPr>
            <w:tcW w:w="4572" w:type="dxa"/>
          </w:tcPr>
          <w:p w14:paraId="4060272B" w14:textId="18DADC21" w:rsidR="00B0688D" w:rsidRPr="00872FE5" w:rsidRDefault="00B0688D" w:rsidP="007057F4">
            <w:r w:rsidRPr="00872FE5">
              <w:rPr>
                <w:noProof/>
                <w:lang w:bidi="en-GB"/>
              </w:rPr>
              <mc:AlternateContent>
                <mc:Choice Requires="wps">
                  <w:drawing>
                    <wp:inline distT="0" distB="0" distL="0" distR="0" wp14:anchorId="3A254E16" wp14:editId="44316966">
                      <wp:extent cx="2842054" cy="469557"/>
                      <wp:effectExtent l="0" t="0" r="0" b="6985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2054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2DFC99" w14:textId="49D2B0FE" w:rsidR="00B0688D" w:rsidRPr="002178B9" w:rsidRDefault="00470B22" w:rsidP="004F2231">
                                  <w:pPr>
                                    <w:rPr>
                                      <w:rFonts w:asciiTheme="majorHAnsi" w:hAnsiTheme="majorHAnsi"/>
                                      <w:color w:val="0189F9" w:themeColor="accent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0189F9" w:themeColor="accent1"/>
                                      <w:sz w:val="48"/>
                                      <w:szCs w:val="48"/>
                                      <w:lang w:bidi="en-GB"/>
                                    </w:rPr>
                                    <w:t>Operations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254E16" id="Text Box 6" o:spid="_x0000_s1027" type="#_x0000_t202" style="width:223.8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" filled="f" stroked="f" strokeweight=".5pt">
                      <v:textbox>
                        <w:txbxContent>
                          <w:p w14:paraId="4E2DFC99" w14:textId="49D2B0FE" w:rsidR="00B0688D" w:rsidRPr="002178B9" w:rsidRDefault="00470B22" w:rsidP="004F2231">
                            <w:pPr>
                              <w:rPr>
                                <w:rFonts w:asciiTheme="majorHAnsi" w:hAnsiTheme="majorHAnsi"/>
                                <w:color w:val="0189F9" w:themeColor="accen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189F9" w:themeColor="accent1"/>
                                <w:sz w:val="48"/>
                                <w:szCs w:val="48"/>
                                <w:lang w:bidi="en-GB"/>
                              </w:rPr>
                              <w:t>Operations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6C844174" w14:textId="77777777" w:rsidR="008A3C95" w:rsidRPr="00872FE5" w:rsidRDefault="008A3C95" w:rsidP="007057F4"/>
    <w:tbl>
      <w:tblPr>
        <w:tblpPr w:leftFromText="180" w:rightFromText="180" w:vertAnchor="text" w:horzAnchor="margin" w:tblpXSpec="center" w:tblpY="13051"/>
        <w:tblW w:w="103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9"/>
        <w:gridCol w:w="4901"/>
      </w:tblGrid>
      <w:tr w:rsidR="0051019E" w:rsidRPr="00872FE5" w14:paraId="72393946" w14:textId="77777777" w:rsidTr="0051019E">
        <w:trPr>
          <w:trHeight w:val="1080"/>
        </w:trPr>
        <w:tc>
          <w:tcPr>
            <w:tcW w:w="5449" w:type="dxa"/>
            <w:vAlign w:val="center"/>
          </w:tcPr>
          <w:p w14:paraId="28CFFF0C" w14:textId="77777777" w:rsidR="0051019E" w:rsidRPr="00872FE5" w:rsidRDefault="0051019E" w:rsidP="0051019E">
            <w:r w:rsidRPr="00872FE5">
              <w:rPr>
                <w:noProof/>
                <w:lang w:bidi="en-GB"/>
              </w:rPr>
              <mc:AlternateContent>
                <mc:Choice Requires="wps">
                  <w:drawing>
                    <wp:inline distT="0" distB="0" distL="0" distR="0" wp14:anchorId="351CFCE1" wp14:editId="1CECF840">
                      <wp:extent cx="2902226" cy="850789"/>
                      <wp:effectExtent l="0" t="0" r="0" b="6985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2226" cy="8507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495857" w14:textId="5305458A" w:rsidR="0051019E" w:rsidRDefault="00700AB4" w:rsidP="0051019E">
                                  <w:pPr>
                                    <w:rPr>
                                      <w:sz w:val="32"/>
                                      <w:szCs w:val="32"/>
                                      <w:lang w:bidi="en-GB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bidi="en-GB"/>
                                    </w:rPr>
                                    <w:t xml:space="preserve">Marketing Maestros </w:t>
                                  </w:r>
                                </w:p>
                                <w:p w14:paraId="7B9E2915" w14:textId="235792BB" w:rsidR="00240B0C" w:rsidRPr="00240B0C" w:rsidRDefault="00240B0C" w:rsidP="0051019E">
                                  <w:pPr>
                                    <w:rPr>
                                      <w:sz w:val="22"/>
                                      <w:lang w:bidi="en-GB"/>
                                    </w:rPr>
                                  </w:pPr>
                                  <w:r>
                                    <w:rPr>
                                      <w:sz w:val="22"/>
                                      <w:lang w:bidi="en-GB"/>
                                    </w:rPr>
                                    <w:t>(</w:t>
                                  </w:r>
                                  <w:r w:rsidRPr="00240B0C">
                                    <w:rPr>
                                      <w:sz w:val="22"/>
                                      <w:lang w:bidi="en-GB"/>
                                    </w:rPr>
                                    <w:t>For queries contact Team Leader</w:t>
                                  </w:r>
                                  <w:r>
                                    <w:rPr>
                                      <w:sz w:val="22"/>
                                      <w:lang w:bidi="en-GB"/>
                                    </w:rPr>
                                    <w:t>)</w:t>
                                  </w:r>
                                </w:p>
                                <w:p w14:paraId="55CEFB10" w14:textId="77777777" w:rsidR="0051019E" w:rsidRPr="007057F4" w:rsidRDefault="0051019E" w:rsidP="0051019E"/>
                                <w:p w14:paraId="00827F84" w14:textId="77777777" w:rsidR="0051019E" w:rsidRPr="007057F4" w:rsidRDefault="0051019E" w:rsidP="0051019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1CFCE1" id="Text Box 13" o:spid="_x0000_s1028" type="#_x0000_t202" style="width:228.5pt;height:6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" filled="f" stroked="f" strokeweight=".5pt">
                      <v:textbox>
                        <w:txbxContent>
                          <w:p w14:paraId="61495857" w14:textId="5305458A" w:rsidR="0051019E" w:rsidRDefault="00700AB4" w:rsidP="0051019E">
                            <w:pPr>
                              <w:rPr>
                                <w:sz w:val="32"/>
                                <w:szCs w:val="32"/>
                                <w:lang w:bidi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bidi="en-GB"/>
                              </w:rPr>
                              <w:t xml:space="preserve">Marketing Maestros </w:t>
                            </w:r>
                          </w:p>
                          <w:p w14:paraId="7B9E2915" w14:textId="235792BB" w:rsidR="00240B0C" w:rsidRPr="00240B0C" w:rsidRDefault="00240B0C" w:rsidP="0051019E">
                            <w:pPr>
                              <w:rPr>
                                <w:sz w:val="22"/>
                                <w:lang w:bidi="en-GB"/>
                              </w:rPr>
                            </w:pPr>
                            <w:r>
                              <w:rPr>
                                <w:sz w:val="22"/>
                                <w:lang w:bidi="en-GB"/>
                              </w:rPr>
                              <w:t>(</w:t>
                            </w:r>
                            <w:r w:rsidRPr="00240B0C">
                              <w:rPr>
                                <w:sz w:val="22"/>
                                <w:lang w:bidi="en-GB"/>
                              </w:rPr>
                              <w:t>For queries contact Team Leader</w:t>
                            </w:r>
                            <w:r>
                              <w:rPr>
                                <w:sz w:val="22"/>
                                <w:lang w:bidi="en-GB"/>
                              </w:rPr>
                              <w:t>)</w:t>
                            </w:r>
                          </w:p>
                          <w:p w14:paraId="55CEFB10" w14:textId="77777777" w:rsidR="0051019E" w:rsidRPr="007057F4" w:rsidRDefault="0051019E" w:rsidP="0051019E"/>
                          <w:p w14:paraId="00827F84" w14:textId="77777777" w:rsidR="0051019E" w:rsidRPr="007057F4" w:rsidRDefault="0051019E" w:rsidP="0051019E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901" w:type="dxa"/>
            <w:vAlign w:val="center"/>
          </w:tcPr>
          <w:p w14:paraId="4E78253B" w14:textId="3B654D43" w:rsidR="0051019E" w:rsidRPr="00872FE5" w:rsidRDefault="0051019E" w:rsidP="0051019E">
            <w:pPr>
              <w:jc w:val="right"/>
            </w:pPr>
          </w:p>
        </w:tc>
      </w:tr>
    </w:tbl>
    <w:p w14:paraId="18572167" w14:textId="523E3941" w:rsidR="008A3C95" w:rsidRPr="00872FE5" w:rsidRDefault="00067C92" w:rsidP="007057F4">
      <w:r w:rsidRPr="00872FE5">
        <w:rPr>
          <w:noProof/>
          <w:lang w:bidi="en-GB"/>
        </w:rPr>
        <w:drawing>
          <wp:anchor distT="0" distB="0" distL="114300" distR="114300" simplePos="0" relativeHeight="251655680" behindDoc="1" locked="0" layoutInCell="1" allowOverlap="1" wp14:anchorId="1AE81B31" wp14:editId="3827482F">
            <wp:simplePos x="0" y="0"/>
            <wp:positionH relativeFrom="column">
              <wp:posOffset>-718641</wp:posOffset>
            </wp:positionH>
            <wp:positionV relativeFrom="paragraph">
              <wp:posOffset>1620457</wp:posOffset>
            </wp:positionV>
            <wp:extent cx="5859887" cy="2490114"/>
            <wp:effectExtent l="0" t="0" r="7620" b="5715"/>
            <wp:wrapNone/>
            <wp:docPr id="1" name="Graphic 1" descr="coloured rect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478" cy="2502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C95" w:rsidRPr="00872FE5">
        <w:rPr>
          <w:lang w:bidi="en-GB"/>
        </w:rPr>
        <w:br w:type="page"/>
      </w:r>
    </w:p>
    <w:sdt>
      <w:sdtPr>
        <w:rPr>
          <w:rFonts w:asciiTheme="minorHAnsi" w:eastAsiaTheme="minorEastAsia" w:hAnsiTheme="minorHAnsi" w:cstheme="minorBidi"/>
          <w:bCs w:val="0"/>
          <w:caps w:val="0"/>
          <w:sz w:val="28"/>
          <w:szCs w:val="22"/>
        </w:rPr>
        <w:id w:val="2097750693"/>
        <w:docPartObj>
          <w:docPartGallery w:val="Table of Contents"/>
          <w:docPartUnique/>
        </w:docPartObj>
      </w:sdtPr>
      <w:sdtEndPr/>
      <w:sdtContent>
        <w:p w14:paraId="61A92057" w14:textId="77777777" w:rsidR="001670A7" w:rsidRPr="00872FE5" w:rsidRDefault="001670A7" w:rsidP="001670A7">
          <w:pPr>
            <w:pStyle w:val="TOCHeading"/>
            <w:framePr w:wrap="around" w:y="1279"/>
          </w:pPr>
          <w:r w:rsidRPr="00872FE5">
            <w:rPr>
              <w:lang w:bidi="en-GB"/>
            </w:rPr>
            <w:t>Contents</w:t>
          </w:r>
        </w:p>
        <w:p w14:paraId="304AA517" w14:textId="487B526C" w:rsidR="001670A7" w:rsidRPr="00872FE5" w:rsidRDefault="00F8688E">
          <w:pPr>
            <w:pStyle w:val="TOC1"/>
          </w:pPr>
          <w:r>
            <w:rPr>
              <w:lang w:bidi="en-GB"/>
            </w:rPr>
            <w:t>Venue Calendar &amp; Availability</w:t>
          </w:r>
          <w:r w:rsidR="001670A7" w:rsidRPr="00872FE5">
            <w:rPr>
              <w:lang w:bidi="en-GB"/>
            </w:rPr>
            <w:ptab w:relativeTo="margin" w:alignment="right" w:leader="dot"/>
          </w:r>
          <w:r w:rsidR="00255DFE">
            <w:rPr>
              <w:lang w:bidi="en-GB"/>
            </w:rPr>
            <w:t>2</w:t>
          </w:r>
        </w:p>
        <w:p w14:paraId="3AAC2405" w14:textId="756DE1CE" w:rsidR="001670A7" w:rsidRPr="00872FE5" w:rsidRDefault="00B708E5" w:rsidP="00255DFE">
          <w:pPr>
            <w:pStyle w:val="TOC2"/>
          </w:pPr>
          <w:r>
            <w:t>Film Cost vs. Ticket Sales</w:t>
          </w:r>
          <w:r w:rsidR="001670A7" w:rsidRPr="00872FE5">
            <w:rPr>
              <w:lang w:bidi="en-GB"/>
            </w:rPr>
            <w:ptab w:relativeTo="margin" w:alignment="right" w:leader="dot"/>
          </w:r>
          <w:r w:rsidR="00255DFE">
            <w:rPr>
              <w:lang w:bidi="en-GB"/>
            </w:rPr>
            <w:t>3</w:t>
          </w:r>
        </w:p>
        <w:p w14:paraId="78EEA449" w14:textId="32DF6DE7" w:rsidR="001670A7" w:rsidRPr="00872FE5" w:rsidRDefault="00B708E5" w:rsidP="00255DFE">
          <w:pPr>
            <w:pStyle w:val="TOC3"/>
            <w:ind w:left="0"/>
          </w:pPr>
          <w:r>
            <w:t>Venue Usage Reports</w:t>
          </w:r>
          <w:r w:rsidR="001670A7" w:rsidRPr="00872FE5">
            <w:rPr>
              <w:lang w:bidi="en-GB"/>
            </w:rPr>
            <w:ptab w:relativeTo="margin" w:alignment="right" w:leader="dot"/>
          </w:r>
          <w:r w:rsidR="00255DFE">
            <w:rPr>
              <w:lang w:bidi="en-GB"/>
            </w:rPr>
            <w:t>4</w:t>
          </w:r>
        </w:p>
        <w:p w14:paraId="762187DE" w14:textId="75D3DB1C" w:rsidR="001670A7" w:rsidRPr="00255DFE" w:rsidRDefault="00B708E5">
          <w:pPr>
            <w:pStyle w:val="TOC1"/>
          </w:pPr>
          <w:r>
            <w:t>Revenue &amp; Accounting Reports</w:t>
          </w:r>
          <w:r w:rsidR="001670A7" w:rsidRPr="00255DFE">
            <w:rPr>
              <w:lang w:bidi="en-GB"/>
            </w:rPr>
            <w:ptab w:relativeTo="margin" w:alignment="right" w:leader="dot"/>
          </w:r>
          <w:r w:rsidR="00255DFE">
            <w:rPr>
              <w:lang w:bidi="en-GB"/>
            </w:rPr>
            <w:t>5</w:t>
          </w:r>
        </w:p>
        <w:p w14:paraId="0FB9967C" w14:textId="7672D4B5" w:rsidR="001670A7" w:rsidRPr="00872FE5" w:rsidRDefault="00A41168" w:rsidP="00255DFE">
          <w:pPr>
            <w:pStyle w:val="TOC2"/>
          </w:pPr>
          <w:r>
            <w:t>Online Review &amp; API Access</w:t>
          </w:r>
          <w:r w:rsidR="001670A7" w:rsidRPr="00872FE5">
            <w:rPr>
              <w:lang w:bidi="en-GB"/>
            </w:rPr>
            <w:ptab w:relativeTo="margin" w:alignment="right" w:leader="dot"/>
          </w:r>
          <w:r w:rsidR="00255DFE">
            <w:rPr>
              <w:lang w:bidi="en-GB"/>
            </w:rPr>
            <w:t>6</w:t>
          </w:r>
        </w:p>
      </w:sdtContent>
    </w:sdt>
    <w:p w14:paraId="5DCECD90" w14:textId="77777777" w:rsidR="004F2231" w:rsidRPr="00872FE5" w:rsidRDefault="004F2231">
      <w:pPr>
        <w:spacing w:after="200"/>
        <w:rPr>
          <w:bCs/>
        </w:rPr>
      </w:pPr>
      <w:r w:rsidRPr="00872FE5">
        <w:rPr>
          <w:lang w:bidi="en-GB"/>
        </w:rPr>
        <w:br w:type="page"/>
      </w:r>
    </w:p>
    <w:tbl>
      <w:tblPr>
        <w:tblpPr w:leftFromText="180" w:rightFromText="180" w:vertAnchor="page" w:horzAnchor="margin" w:tblpY="3427"/>
        <w:tblW w:w="10061" w:type="dxa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360"/>
        <w:gridCol w:w="4841"/>
      </w:tblGrid>
      <w:tr w:rsidR="004F2231" w:rsidRPr="00872FE5" w14:paraId="23EB4F2C" w14:textId="77777777" w:rsidTr="002178B9">
        <w:trPr>
          <w:trHeight w:val="3386"/>
        </w:trPr>
        <w:tc>
          <w:tcPr>
            <w:tcW w:w="100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8DD9D9" w14:textId="71662361" w:rsidR="004F2231" w:rsidRPr="00872FE5" w:rsidRDefault="004F2231" w:rsidP="003620E2">
            <w:pPr>
              <w:pStyle w:val="Content"/>
              <w:framePr w:hSpace="0" w:wrap="auto" w:vAnchor="margin" w:hAnchor="text" w:yAlign="inline"/>
            </w:pPr>
          </w:p>
        </w:tc>
      </w:tr>
      <w:tr w:rsidR="004F2231" w:rsidRPr="00872FE5" w14:paraId="2EF1A889" w14:textId="77777777" w:rsidTr="002178B9">
        <w:trPr>
          <w:trHeight w:val="2685"/>
        </w:trPr>
        <w:tc>
          <w:tcPr>
            <w:tcW w:w="100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490FD9" w14:textId="7EBD19AE" w:rsidR="002178B9" w:rsidRPr="00872FE5" w:rsidRDefault="002178B9" w:rsidP="001F0AF0">
            <w:pPr>
              <w:pStyle w:val="Content"/>
              <w:framePr w:hSpace="0" w:wrap="auto" w:vAnchor="margin" w:hAnchor="text" w:yAlign="inline"/>
            </w:pPr>
          </w:p>
        </w:tc>
      </w:tr>
      <w:tr w:rsidR="002178B9" w:rsidRPr="00872FE5" w14:paraId="33AED28B" w14:textId="77777777" w:rsidTr="0051019E">
        <w:trPr>
          <w:trHeight w:val="4257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07DB6C29" w14:textId="2C61E0FB" w:rsidR="002178B9" w:rsidRPr="00872FE5" w:rsidRDefault="002178B9" w:rsidP="002178B9">
            <w:pPr>
              <w:pStyle w:val="Content"/>
              <w:framePr w:hSpace="0" w:wrap="auto" w:vAnchor="margin" w:hAnchor="text" w:yAlign="inline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7D112F3" w14:textId="77777777" w:rsidR="002178B9" w:rsidRPr="00872FE5" w:rsidRDefault="002178B9" w:rsidP="002178B9">
            <w:pPr>
              <w:pStyle w:val="Content"/>
              <w:framePr w:hSpace="0" w:wrap="auto" w:vAnchor="margin" w:hAnchor="text" w:yAlign="inline"/>
            </w:pPr>
          </w:p>
        </w:tc>
        <w:tc>
          <w:tcPr>
            <w:tcW w:w="4841" w:type="dxa"/>
            <w:tcBorders>
              <w:top w:val="nil"/>
              <w:left w:val="nil"/>
              <w:bottom w:val="nil"/>
              <w:right w:val="nil"/>
            </w:tcBorders>
          </w:tcPr>
          <w:p w14:paraId="7AD0B4A3" w14:textId="6938354E" w:rsidR="002178B9" w:rsidRPr="00872FE5" w:rsidRDefault="002178B9" w:rsidP="002178B9">
            <w:pPr>
              <w:pStyle w:val="Content"/>
              <w:framePr w:hSpace="0" w:wrap="auto" w:vAnchor="margin" w:hAnchor="text" w:yAlign="inline"/>
            </w:pPr>
          </w:p>
        </w:tc>
      </w:tr>
    </w:tbl>
    <w:tbl>
      <w:tblPr>
        <w:tblpPr w:leftFromText="180" w:rightFromText="180" w:vertAnchor="page" w:horzAnchor="page" w:tblpX="677" w:tblpY="1153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9602"/>
      </w:tblGrid>
      <w:tr w:rsidR="00240B0C" w:rsidRPr="00872FE5" w14:paraId="47E48BD1" w14:textId="77777777" w:rsidTr="00255DFE">
        <w:trPr>
          <w:trHeight w:val="1375"/>
        </w:trPr>
        <w:tc>
          <w:tcPr>
            <w:tcW w:w="96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8BAD7" w14:textId="2E13CBB9" w:rsidR="00240B0C" w:rsidRPr="00240B0C" w:rsidRDefault="00240B0C" w:rsidP="00255DFE">
            <w:pPr>
              <w:pStyle w:val="Heading1"/>
              <w:framePr w:hSpace="0" w:wrap="auto" w:vAnchor="margin" w:hAnchor="text" w:yAlign="inline"/>
              <w:jc w:val="left"/>
              <w:rPr>
                <w:sz w:val="32"/>
                <w:szCs w:val="32"/>
              </w:rPr>
            </w:pPr>
            <w:r w:rsidRPr="00240B0C">
              <w:rPr>
                <w:noProof/>
                <w:sz w:val="32"/>
                <w:szCs w:val="32"/>
                <w:lang w:bidi="en-GB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5D4B63B" wp14:editId="67DCFB49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1172845</wp:posOffset>
                      </wp:positionV>
                      <wp:extent cx="6297295" cy="6003925"/>
                      <wp:effectExtent l="0" t="0" r="0" b="0"/>
                      <wp:wrapSquare wrapText="bothSides"/>
                      <wp:docPr id="1607671646" name="Text Box 16076716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97295" cy="6003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D97344" w14:textId="77777777" w:rsidR="00240B0C" w:rsidRPr="002178B9" w:rsidRDefault="00240B0C" w:rsidP="00240B0C">
                                  <w:pPr>
                                    <w:pStyle w:val="Heading2"/>
                                  </w:pPr>
                                  <w:r>
                                    <w:rPr>
                                      <w:lang w:bidi="en-GB"/>
                                    </w:rPr>
                                    <w:t>Explanation</w:t>
                                  </w:r>
                                </w:p>
                                <w:p w14:paraId="7B6846A3" w14:textId="77777777" w:rsidR="0088475F" w:rsidRDefault="00240B0C" w:rsidP="0088475F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360" w:hanging="360"/>
                                  </w:pPr>
                                  <w:r>
                                    <w:t xml:space="preserve">The marketing team </w:t>
                                  </w:r>
                                  <w:r w:rsidR="00255DFE">
                                    <w:t xml:space="preserve">needs </w:t>
                                  </w:r>
                                  <w:r w:rsidR="0088475F">
                                    <w:t xml:space="preserve">access to the venue calendar to schedule films and sell </w:t>
                                  </w:r>
                                </w:p>
                                <w:p w14:paraId="52201635" w14:textId="733C21FA" w:rsidR="00240B0C" w:rsidRDefault="0088475F" w:rsidP="0088475F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360" w:hanging="360"/>
                                  </w:pPr>
                                  <w:r>
                                    <w:t>unused spaces for meetings.</w:t>
                                  </w:r>
                                </w:p>
                                <w:p w14:paraId="3400E32B" w14:textId="77777777" w:rsidR="00240B0C" w:rsidRDefault="00240B0C" w:rsidP="00240B0C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360" w:hanging="360"/>
                                  </w:pPr>
                                </w:p>
                                <w:p w14:paraId="2117C263" w14:textId="43BD577B" w:rsidR="00240B0C" w:rsidRPr="006F684E" w:rsidRDefault="00240B0C" w:rsidP="00240B0C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360" w:hanging="36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6F684E">
                                    <w:rPr>
                                      <w:i/>
                                      <w:iCs/>
                                    </w:rPr>
                                    <w:t>“</w:t>
                                  </w:r>
                                  <w:r w:rsidR="0088475F">
                                    <w:rPr>
                                      <w:i/>
                                      <w:iCs/>
                                    </w:rPr>
                                    <w:t>Marketing can only book films if the Main Hall is empty</w:t>
                                  </w:r>
                                  <w:r w:rsidRPr="006F684E">
                                    <w:rPr>
                                      <w:i/>
                                      <w:iCs/>
                                    </w:rPr>
                                    <w:t xml:space="preserve">” </w:t>
                                  </w:r>
                                </w:p>
                                <w:p w14:paraId="27891AAC" w14:textId="7B5A65A0" w:rsidR="00240B0C" w:rsidRPr="006F684E" w:rsidRDefault="00240B0C" w:rsidP="00240B0C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360" w:hanging="36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6F684E">
                                    <w:rPr>
                                      <w:i/>
                                      <w:iCs/>
                                    </w:rPr>
                                    <w:t xml:space="preserve">(see Page </w:t>
                                  </w:r>
                                  <w:r w:rsidR="0088475F">
                                    <w:rPr>
                                      <w:i/>
                                      <w:iCs/>
                                    </w:rPr>
                                    <w:t>4</w:t>
                                  </w:r>
                                  <w:r w:rsidRPr="006F684E">
                                    <w:rPr>
                                      <w:i/>
                                      <w:iCs/>
                                    </w:rPr>
                                    <w:t xml:space="preserve"> of Lancaster Music Hall User Needs)</w:t>
                                  </w:r>
                                </w:p>
                                <w:p w14:paraId="51D0EFA1" w14:textId="77777777" w:rsidR="00240B0C" w:rsidRDefault="00240B0C" w:rsidP="00240B0C">
                                  <w:pPr>
                                    <w:pStyle w:val="Content"/>
                                  </w:pPr>
                                </w:p>
                                <w:p w14:paraId="5785E7B3" w14:textId="77777777" w:rsidR="00240B0C" w:rsidRPr="002178B9" w:rsidRDefault="00240B0C" w:rsidP="00240B0C">
                                  <w:pPr>
                                    <w:pStyle w:val="Heading2"/>
                                  </w:pPr>
                                  <w:r>
                                    <w:rPr>
                                      <w:lang w:bidi="en-GB"/>
                                    </w:rPr>
                                    <w:t>What we are requesting</w:t>
                                  </w:r>
                                </w:p>
                                <w:p w14:paraId="3BD5DE2A" w14:textId="60D373A2" w:rsidR="00EE24C1" w:rsidRDefault="00255DFE" w:rsidP="00EE24C1">
                                  <w:pPr>
                                    <w:pStyle w:val="Content"/>
                                    <w:numPr>
                                      <w:ilvl w:val="0"/>
                                      <w:numId w:val="25"/>
                                    </w:numPr>
                                  </w:pPr>
                                  <w:r>
                                    <w:t xml:space="preserve">A </w:t>
                                  </w:r>
                                  <w:r w:rsidR="00EE24C1">
                                    <w:t>method to RETRIVE AVAILABLE TIME SLOTS/DAY</w:t>
                                  </w:r>
                                </w:p>
                                <w:p w14:paraId="324A2321" w14:textId="6363D34C" w:rsidR="00255DFE" w:rsidRDefault="00A016F6" w:rsidP="00F24EDC">
                                  <w:pPr>
                                    <w:pStyle w:val="Content"/>
                                    <w:numPr>
                                      <w:ilvl w:val="0"/>
                                      <w:numId w:val="25"/>
                                    </w:numPr>
                                  </w:pPr>
                                  <w:r>
                                    <w:t xml:space="preserve">An interface for RESERVING A TIME SLOT for marketing’s film showings PROVIDED TIME SLOT &gt; </w:t>
                                  </w:r>
                                  <w:r w:rsidR="00932E86">
                                    <w:t>FILM DURATION</w:t>
                                  </w:r>
                                </w:p>
                                <w:p w14:paraId="3A29BE84" w14:textId="79C8507B" w:rsidR="00F24EDC" w:rsidRDefault="00F24EDC" w:rsidP="00F24EDC">
                                  <w:pPr>
                                    <w:pStyle w:val="Content"/>
                                    <w:numPr>
                                      <w:ilvl w:val="0"/>
                                      <w:numId w:val="25"/>
                                    </w:numPr>
                                  </w:pPr>
                                  <w:r>
                                    <w:t xml:space="preserve">A method to NOTIFY Marketing when a venue slot is released </w:t>
                                  </w:r>
                                  <w:r w:rsidR="00B708E5">
                                    <w:t>and is available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18288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D4B63B" id="Text Box 1607671646" o:spid="_x0000_s1029" type="#_x0000_t202" style="position:absolute;margin-left:23.95pt;margin-top:92.35pt;width:495.85pt;height:472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" filled="f" stroked="f" strokeweight=".5pt">
                      <v:textbox inset=",14.4pt">
                        <w:txbxContent>
                          <w:p w14:paraId="12D97344" w14:textId="77777777" w:rsidR="00240B0C" w:rsidRPr="002178B9" w:rsidRDefault="00240B0C" w:rsidP="00240B0C">
                            <w:pPr>
                              <w:pStyle w:val="Heading2"/>
                            </w:pPr>
                            <w:r>
                              <w:rPr>
                                <w:lang w:bidi="en-GB"/>
                              </w:rPr>
                              <w:t>Explanation</w:t>
                            </w:r>
                          </w:p>
                          <w:p w14:paraId="7B6846A3" w14:textId="77777777" w:rsidR="0088475F" w:rsidRDefault="00240B0C" w:rsidP="0088475F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  <w:r>
                              <w:t xml:space="preserve">The marketing team </w:t>
                            </w:r>
                            <w:r w:rsidR="00255DFE">
                              <w:t xml:space="preserve">needs </w:t>
                            </w:r>
                            <w:r w:rsidR="0088475F">
                              <w:t xml:space="preserve">access to the venue calendar to schedule films and sell </w:t>
                            </w:r>
                          </w:p>
                          <w:p w14:paraId="52201635" w14:textId="733C21FA" w:rsidR="00240B0C" w:rsidRDefault="0088475F" w:rsidP="0088475F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  <w:r>
                              <w:t>unused spaces for meetings.</w:t>
                            </w:r>
                          </w:p>
                          <w:p w14:paraId="3400E32B" w14:textId="77777777" w:rsidR="00240B0C" w:rsidRDefault="00240B0C" w:rsidP="00240B0C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</w:p>
                          <w:p w14:paraId="2117C263" w14:textId="43BD577B" w:rsidR="00240B0C" w:rsidRPr="006F684E" w:rsidRDefault="00240B0C" w:rsidP="00240B0C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i/>
                                <w:iCs/>
                              </w:rPr>
                            </w:pPr>
                            <w:r w:rsidRPr="006F684E">
                              <w:rPr>
                                <w:i/>
                                <w:iCs/>
                              </w:rPr>
                              <w:t>“</w:t>
                            </w:r>
                            <w:r w:rsidR="0088475F">
                              <w:rPr>
                                <w:i/>
                                <w:iCs/>
                              </w:rPr>
                              <w:t>Marketing can only book films if the Main Hall is empty</w:t>
                            </w:r>
                            <w:r w:rsidRPr="006F684E">
                              <w:rPr>
                                <w:i/>
                                <w:iCs/>
                              </w:rPr>
                              <w:t xml:space="preserve">” </w:t>
                            </w:r>
                          </w:p>
                          <w:p w14:paraId="27891AAC" w14:textId="7B5A65A0" w:rsidR="00240B0C" w:rsidRPr="006F684E" w:rsidRDefault="00240B0C" w:rsidP="00240B0C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i/>
                                <w:iCs/>
                              </w:rPr>
                            </w:pPr>
                            <w:r w:rsidRPr="006F684E">
                              <w:rPr>
                                <w:i/>
                                <w:iCs/>
                              </w:rPr>
                              <w:t xml:space="preserve">(see Page </w:t>
                            </w:r>
                            <w:r w:rsidR="0088475F">
                              <w:rPr>
                                <w:i/>
                                <w:iCs/>
                              </w:rPr>
                              <w:t>4</w:t>
                            </w:r>
                            <w:r w:rsidRPr="006F684E">
                              <w:rPr>
                                <w:i/>
                                <w:iCs/>
                              </w:rPr>
                              <w:t xml:space="preserve"> of Lancaster Music Hall User Needs)</w:t>
                            </w:r>
                          </w:p>
                          <w:p w14:paraId="51D0EFA1" w14:textId="77777777" w:rsidR="00240B0C" w:rsidRDefault="00240B0C" w:rsidP="00240B0C">
                            <w:pPr>
                              <w:pStyle w:val="Content"/>
                            </w:pPr>
                          </w:p>
                          <w:p w14:paraId="5785E7B3" w14:textId="77777777" w:rsidR="00240B0C" w:rsidRPr="002178B9" w:rsidRDefault="00240B0C" w:rsidP="00240B0C">
                            <w:pPr>
                              <w:pStyle w:val="Heading2"/>
                            </w:pPr>
                            <w:r>
                              <w:rPr>
                                <w:lang w:bidi="en-GB"/>
                              </w:rPr>
                              <w:t>What we are requesting</w:t>
                            </w:r>
                          </w:p>
                          <w:p w14:paraId="3BD5DE2A" w14:textId="60D373A2" w:rsidR="00EE24C1" w:rsidRDefault="00255DFE" w:rsidP="00EE24C1">
                            <w:pPr>
                              <w:pStyle w:val="Content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 xml:space="preserve">A </w:t>
                            </w:r>
                            <w:r w:rsidR="00EE24C1">
                              <w:t>method to RETRIVE AVAILABLE TIME SLOTS/DAY</w:t>
                            </w:r>
                          </w:p>
                          <w:p w14:paraId="324A2321" w14:textId="6363D34C" w:rsidR="00255DFE" w:rsidRDefault="00A016F6" w:rsidP="00F24EDC">
                            <w:pPr>
                              <w:pStyle w:val="Content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 xml:space="preserve">An interface for RESERVING A TIME SLOT for marketing’s film showings PROVIDED TIME SLOT &gt; </w:t>
                            </w:r>
                            <w:r w:rsidR="00932E86">
                              <w:t>FILM DURATION</w:t>
                            </w:r>
                          </w:p>
                          <w:p w14:paraId="3A29BE84" w14:textId="79C8507B" w:rsidR="00F24EDC" w:rsidRDefault="00F24EDC" w:rsidP="00F24EDC">
                            <w:pPr>
                              <w:pStyle w:val="Content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 xml:space="preserve">A method to NOTIFY Marketing when a venue slot is released </w:t>
                            </w:r>
                            <w:r w:rsidR="00B708E5">
                              <w:t>and is available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E24C1">
              <w:rPr>
                <w:sz w:val="32"/>
                <w:szCs w:val="32"/>
              </w:rPr>
              <w:t>Venue Calendar &amp; Availability</w:t>
            </w:r>
          </w:p>
        </w:tc>
      </w:tr>
    </w:tbl>
    <w:p w14:paraId="54CFE5C1" w14:textId="77777777" w:rsidR="001F0AF0" w:rsidRPr="00872FE5" w:rsidRDefault="001F0AF0"/>
    <w:tbl>
      <w:tblPr>
        <w:tblpPr w:leftFromText="180" w:rightFromText="180" w:vertAnchor="page" w:horzAnchor="margin" w:tblpY="2931"/>
        <w:tblW w:w="1006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5"/>
        <w:gridCol w:w="5196"/>
      </w:tblGrid>
      <w:tr w:rsidR="006F684E" w:rsidRPr="00872FE5" w14:paraId="6D7633A8" w14:textId="77777777" w:rsidTr="006F684E">
        <w:trPr>
          <w:trHeight w:val="2610"/>
        </w:trPr>
        <w:tc>
          <w:tcPr>
            <w:tcW w:w="4865" w:type="dxa"/>
          </w:tcPr>
          <w:p w14:paraId="1259DC20" w14:textId="79AFAB6F" w:rsidR="006F684E" w:rsidRPr="00872FE5" w:rsidRDefault="006F684E" w:rsidP="006F684E">
            <w:pPr>
              <w:pStyle w:val="Content"/>
              <w:framePr w:hSpace="0" w:wrap="auto" w:vAnchor="margin" w:hAnchor="text" w:yAlign="inline"/>
            </w:pPr>
          </w:p>
        </w:tc>
        <w:tc>
          <w:tcPr>
            <w:tcW w:w="5196" w:type="dxa"/>
            <w:vMerge w:val="restart"/>
          </w:tcPr>
          <w:p w14:paraId="1C5E6C87" w14:textId="77777777" w:rsidR="006F684E" w:rsidRPr="00872FE5" w:rsidRDefault="006F684E" w:rsidP="006F684E">
            <w:pPr>
              <w:pStyle w:val="Content"/>
              <w:framePr w:hSpace="0" w:wrap="auto" w:vAnchor="margin" w:hAnchor="text" w:yAlign="inline"/>
            </w:pPr>
          </w:p>
        </w:tc>
      </w:tr>
      <w:tr w:rsidR="006F684E" w:rsidRPr="00872FE5" w14:paraId="24B130F0" w14:textId="77777777" w:rsidTr="006F684E">
        <w:trPr>
          <w:trHeight w:val="2685"/>
        </w:trPr>
        <w:tc>
          <w:tcPr>
            <w:tcW w:w="4865" w:type="dxa"/>
          </w:tcPr>
          <w:p w14:paraId="117A264B" w14:textId="77777777" w:rsidR="006F684E" w:rsidRDefault="006F684E" w:rsidP="006F684E">
            <w:pPr>
              <w:pStyle w:val="Content"/>
              <w:framePr w:hSpace="0" w:wrap="auto" w:vAnchor="margin" w:hAnchor="text" w:yAlign="inline"/>
            </w:pPr>
          </w:p>
          <w:p w14:paraId="40FACD2F" w14:textId="77777777" w:rsidR="00700AB4" w:rsidRDefault="00700AB4" w:rsidP="006F684E">
            <w:pPr>
              <w:pStyle w:val="Content"/>
              <w:framePr w:hSpace="0" w:wrap="auto" w:vAnchor="margin" w:hAnchor="text" w:yAlign="inline"/>
            </w:pPr>
          </w:p>
          <w:p w14:paraId="076BA156" w14:textId="77777777" w:rsidR="00700AB4" w:rsidRDefault="00700AB4" w:rsidP="006F684E">
            <w:pPr>
              <w:pStyle w:val="Content"/>
              <w:framePr w:hSpace="0" w:wrap="auto" w:vAnchor="margin" w:hAnchor="text" w:yAlign="inline"/>
            </w:pPr>
          </w:p>
          <w:p w14:paraId="2A60B122" w14:textId="77777777" w:rsidR="00700AB4" w:rsidRDefault="00700AB4" w:rsidP="006F684E">
            <w:pPr>
              <w:pStyle w:val="Content"/>
              <w:framePr w:hSpace="0" w:wrap="auto" w:vAnchor="margin" w:hAnchor="text" w:yAlign="inline"/>
            </w:pPr>
          </w:p>
          <w:p w14:paraId="528A478F" w14:textId="77777777" w:rsidR="00700AB4" w:rsidRDefault="00700AB4" w:rsidP="006F684E">
            <w:pPr>
              <w:pStyle w:val="Content"/>
              <w:framePr w:hSpace="0" w:wrap="auto" w:vAnchor="margin" w:hAnchor="text" w:yAlign="inline"/>
            </w:pPr>
          </w:p>
          <w:p w14:paraId="6A9BA743" w14:textId="77777777" w:rsidR="00700AB4" w:rsidRDefault="00700AB4" w:rsidP="006F684E">
            <w:pPr>
              <w:pStyle w:val="Content"/>
              <w:framePr w:hSpace="0" w:wrap="auto" w:vAnchor="margin" w:hAnchor="text" w:yAlign="inline"/>
            </w:pPr>
          </w:p>
          <w:p w14:paraId="10925FD1" w14:textId="77777777" w:rsidR="00700AB4" w:rsidRDefault="00700AB4" w:rsidP="006F684E">
            <w:pPr>
              <w:pStyle w:val="Content"/>
              <w:framePr w:hSpace="0" w:wrap="auto" w:vAnchor="margin" w:hAnchor="text" w:yAlign="inline"/>
            </w:pPr>
          </w:p>
          <w:p w14:paraId="77212680" w14:textId="77777777" w:rsidR="00700AB4" w:rsidRDefault="00700AB4" w:rsidP="006F684E">
            <w:pPr>
              <w:pStyle w:val="Content"/>
              <w:framePr w:hSpace="0" w:wrap="auto" w:vAnchor="margin" w:hAnchor="text" w:yAlign="inline"/>
            </w:pPr>
          </w:p>
          <w:p w14:paraId="17D5A1BF" w14:textId="77777777" w:rsidR="00700AB4" w:rsidRDefault="00700AB4" w:rsidP="006F684E">
            <w:pPr>
              <w:pStyle w:val="Content"/>
              <w:framePr w:hSpace="0" w:wrap="auto" w:vAnchor="margin" w:hAnchor="text" w:yAlign="inline"/>
            </w:pPr>
          </w:p>
          <w:p w14:paraId="28D58462" w14:textId="77777777" w:rsidR="00700AB4" w:rsidRDefault="00700AB4" w:rsidP="006F684E">
            <w:pPr>
              <w:pStyle w:val="Content"/>
              <w:framePr w:hSpace="0" w:wrap="auto" w:vAnchor="margin" w:hAnchor="text" w:yAlign="inline"/>
            </w:pPr>
          </w:p>
          <w:p w14:paraId="6AA8B235" w14:textId="665656F4" w:rsidR="00700AB4" w:rsidRPr="00872FE5" w:rsidRDefault="00700AB4" w:rsidP="006F684E">
            <w:pPr>
              <w:pStyle w:val="Content"/>
              <w:framePr w:hSpace="0" w:wrap="auto" w:vAnchor="margin" w:hAnchor="text" w:yAlign="inline"/>
            </w:pPr>
          </w:p>
        </w:tc>
        <w:tc>
          <w:tcPr>
            <w:tcW w:w="5196" w:type="dxa"/>
            <w:vMerge/>
          </w:tcPr>
          <w:p w14:paraId="64C996F5" w14:textId="77777777" w:rsidR="006F684E" w:rsidRPr="00872FE5" w:rsidRDefault="006F684E" w:rsidP="006F684E">
            <w:pPr>
              <w:pStyle w:val="Content"/>
              <w:framePr w:hSpace="0" w:wrap="auto" w:vAnchor="margin" w:hAnchor="text" w:yAlign="inline"/>
            </w:pPr>
          </w:p>
        </w:tc>
      </w:tr>
    </w:tbl>
    <w:tbl>
      <w:tblPr>
        <w:tblpPr w:leftFromText="180" w:rightFromText="180" w:vertAnchor="page" w:horzAnchor="margin" w:tblpY="790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9602"/>
      </w:tblGrid>
      <w:tr w:rsidR="00700AB4" w:rsidRPr="00872FE5" w14:paraId="05B0835C" w14:textId="77777777" w:rsidTr="00700AB4">
        <w:trPr>
          <w:trHeight w:val="1375"/>
        </w:trPr>
        <w:tc>
          <w:tcPr>
            <w:tcW w:w="96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A4BC9" w14:textId="77777777" w:rsidR="00700AB4" w:rsidRDefault="00700AB4" w:rsidP="00700AB4">
            <w:pPr>
              <w:pStyle w:val="Heading1"/>
              <w:framePr w:hSpace="0" w:wrap="auto" w:vAnchor="margin" w:hAnchor="text" w:yAlign="inline"/>
              <w:jc w:val="left"/>
            </w:pPr>
          </w:p>
          <w:p w14:paraId="62CA4B1D" w14:textId="4C436619" w:rsidR="00700AB4" w:rsidRPr="008C4F7D" w:rsidRDefault="00700AB4" w:rsidP="00700AB4">
            <w:pPr>
              <w:pStyle w:val="Heading1"/>
              <w:framePr w:hSpace="0" w:wrap="auto" w:vAnchor="margin" w:hAnchor="text" w:yAlign="inline"/>
              <w:jc w:val="left"/>
              <w:rPr>
                <w:sz w:val="36"/>
                <w:szCs w:val="36"/>
              </w:rPr>
            </w:pPr>
            <w:r w:rsidRPr="008C4F7D">
              <w:rPr>
                <w:noProof/>
                <w:sz w:val="36"/>
                <w:szCs w:val="36"/>
                <w:lang w:bidi="en-GB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FAC2282" wp14:editId="69B4B701">
                      <wp:simplePos x="0" y="0"/>
                      <wp:positionH relativeFrom="column">
                        <wp:posOffset>-1663700</wp:posOffset>
                      </wp:positionH>
                      <wp:positionV relativeFrom="paragraph">
                        <wp:posOffset>1128395</wp:posOffset>
                      </wp:positionV>
                      <wp:extent cx="6241415" cy="6003925"/>
                      <wp:effectExtent l="0" t="0" r="0" b="0"/>
                      <wp:wrapSquare wrapText="bothSides"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41415" cy="6003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45993B" w14:textId="77777777" w:rsidR="00700AB4" w:rsidRPr="002178B9" w:rsidRDefault="00700AB4" w:rsidP="00700AB4">
                                  <w:pPr>
                                    <w:pStyle w:val="Heading2"/>
                                  </w:pPr>
                                  <w:r>
                                    <w:rPr>
                                      <w:lang w:bidi="en-GB"/>
                                    </w:rPr>
                                    <w:t>Explanation</w:t>
                                  </w:r>
                                </w:p>
                                <w:p w14:paraId="295C4032" w14:textId="77777777" w:rsidR="002B5A66" w:rsidRDefault="00700AB4" w:rsidP="002B5A66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360" w:hanging="360"/>
                                  </w:pPr>
                                  <w:r>
                                    <w:t xml:space="preserve">The marketing team </w:t>
                                  </w:r>
                                  <w:r w:rsidR="002B5A66">
                                    <w:t xml:space="preserve">is supposed to track the costs of films compared to how much </w:t>
                                  </w:r>
                                </w:p>
                                <w:p w14:paraId="225D51CF" w14:textId="53177C21" w:rsidR="00700AB4" w:rsidRDefault="002B5A66" w:rsidP="002B5A66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360" w:hanging="360"/>
                                  </w:pPr>
                                  <w:r>
                                    <w:t xml:space="preserve">revenue the films’ showing is generating. </w:t>
                                  </w:r>
                                </w:p>
                                <w:p w14:paraId="71183841" w14:textId="77777777" w:rsidR="00700AB4" w:rsidRDefault="00700AB4" w:rsidP="00700AB4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360" w:hanging="360"/>
                                  </w:pPr>
                                </w:p>
                                <w:p w14:paraId="49330F72" w14:textId="46208602" w:rsidR="00700AB4" w:rsidRPr="006F684E" w:rsidRDefault="00700AB4" w:rsidP="00700AB4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360" w:hanging="36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6F684E">
                                    <w:rPr>
                                      <w:i/>
                                      <w:iCs/>
                                    </w:rPr>
                                    <w:t xml:space="preserve">“Marketing </w:t>
                                  </w:r>
                                  <w:r w:rsidR="00D82513">
                                    <w:rPr>
                                      <w:i/>
                                      <w:iCs/>
                                    </w:rPr>
                                    <w:t>orders</w:t>
                                  </w:r>
                                  <w:r w:rsidRPr="006F684E">
                                    <w:rPr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="00D82513">
                                    <w:rPr>
                                      <w:i/>
                                      <w:iCs/>
                                    </w:rPr>
                                    <w:t>films and needs to comapre cost vs. sales</w:t>
                                  </w:r>
                                  <w:r w:rsidRPr="006F684E">
                                    <w:rPr>
                                      <w:i/>
                                      <w:iCs/>
                                    </w:rPr>
                                    <w:t xml:space="preserve">” </w:t>
                                  </w:r>
                                </w:p>
                                <w:p w14:paraId="46E46FBD" w14:textId="77777777" w:rsidR="00700AB4" w:rsidRPr="006F684E" w:rsidRDefault="00700AB4" w:rsidP="00700AB4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360" w:hanging="36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6F684E">
                                    <w:rPr>
                                      <w:i/>
                                      <w:iCs/>
                                    </w:rPr>
                                    <w:t>(see Page 4 of Lancaster Music Hall User Needs)</w:t>
                                  </w:r>
                                </w:p>
                                <w:p w14:paraId="449F9202" w14:textId="77777777" w:rsidR="00700AB4" w:rsidRDefault="00700AB4" w:rsidP="00700AB4">
                                  <w:pPr>
                                    <w:pStyle w:val="Content"/>
                                  </w:pPr>
                                </w:p>
                                <w:p w14:paraId="38B1233B" w14:textId="77777777" w:rsidR="00700AB4" w:rsidRPr="002178B9" w:rsidRDefault="00700AB4" w:rsidP="00700AB4">
                                  <w:pPr>
                                    <w:pStyle w:val="Heading2"/>
                                  </w:pPr>
                                  <w:r>
                                    <w:rPr>
                                      <w:lang w:bidi="en-GB"/>
                                    </w:rPr>
                                    <w:t>What we are requesting</w:t>
                                  </w:r>
                                </w:p>
                                <w:p w14:paraId="0A546C45" w14:textId="5C844B79" w:rsidR="00700AB4" w:rsidRDefault="00700AB4" w:rsidP="00D82513">
                                  <w:pPr>
                                    <w:pStyle w:val="Content"/>
                                    <w:numPr>
                                      <w:ilvl w:val="0"/>
                                      <w:numId w:val="21"/>
                                    </w:numPr>
                                  </w:pPr>
                                  <w:r>
                                    <w:t xml:space="preserve">An interface for </w:t>
                                  </w:r>
                                  <w:r w:rsidR="00D82513">
                                    <w:t>LOGGING FILM COSTS</w:t>
                                  </w:r>
                                </w:p>
                                <w:p w14:paraId="765B05CF" w14:textId="4469F122" w:rsidR="00D82513" w:rsidRDefault="00D82513" w:rsidP="003B3280">
                                  <w:pPr>
                                    <w:pStyle w:val="Content"/>
                                    <w:numPr>
                                      <w:ilvl w:val="0"/>
                                      <w:numId w:val="21"/>
                                    </w:numPr>
                                  </w:pPr>
                                  <w:r>
                                    <w:t>A method to RETRIVE ticket sales data</w:t>
                                  </w:r>
                                  <w:r w:rsidR="003B3280">
                                    <w:t xml:space="preserve"> for </w:t>
                                  </w:r>
                                  <w:r w:rsidR="008C4F7D">
                                    <w:t>films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18288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AC2282" id="Text Box 28" o:spid="_x0000_s1030" type="#_x0000_t202" style="position:absolute;margin-left:-131pt;margin-top:88.85pt;width:491.45pt;height:47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" filled="f" stroked="f" strokeweight=".5pt">
                      <v:textbox inset=",14.4pt">
                        <w:txbxContent>
                          <w:p w14:paraId="2045993B" w14:textId="77777777" w:rsidR="00700AB4" w:rsidRPr="002178B9" w:rsidRDefault="00700AB4" w:rsidP="00700AB4">
                            <w:pPr>
                              <w:pStyle w:val="Heading2"/>
                            </w:pPr>
                            <w:r>
                              <w:rPr>
                                <w:lang w:bidi="en-GB"/>
                              </w:rPr>
                              <w:t>Explanation</w:t>
                            </w:r>
                          </w:p>
                          <w:p w14:paraId="295C4032" w14:textId="77777777" w:rsidR="002B5A66" w:rsidRDefault="00700AB4" w:rsidP="002B5A66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  <w:r>
                              <w:t xml:space="preserve">The marketing team </w:t>
                            </w:r>
                            <w:r w:rsidR="002B5A66">
                              <w:t xml:space="preserve">is supposed to track the costs of films compared to how much </w:t>
                            </w:r>
                          </w:p>
                          <w:p w14:paraId="225D51CF" w14:textId="53177C21" w:rsidR="00700AB4" w:rsidRDefault="002B5A66" w:rsidP="002B5A66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  <w:r>
                              <w:t xml:space="preserve">revenue the films’ showing is generating. </w:t>
                            </w:r>
                          </w:p>
                          <w:p w14:paraId="71183841" w14:textId="77777777" w:rsidR="00700AB4" w:rsidRDefault="00700AB4" w:rsidP="00700AB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</w:p>
                          <w:p w14:paraId="49330F72" w14:textId="46208602" w:rsidR="00700AB4" w:rsidRPr="006F684E" w:rsidRDefault="00700AB4" w:rsidP="00700AB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i/>
                                <w:iCs/>
                              </w:rPr>
                            </w:pPr>
                            <w:r w:rsidRPr="006F684E">
                              <w:rPr>
                                <w:i/>
                                <w:iCs/>
                              </w:rPr>
                              <w:t xml:space="preserve">“Marketing </w:t>
                            </w:r>
                            <w:r w:rsidR="00D82513">
                              <w:rPr>
                                <w:i/>
                                <w:iCs/>
                              </w:rPr>
                              <w:t>orders</w:t>
                            </w:r>
                            <w:r w:rsidRPr="006F684E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D82513">
                              <w:rPr>
                                <w:i/>
                                <w:iCs/>
                              </w:rPr>
                              <w:t>films and needs to comapre cost vs. sales</w:t>
                            </w:r>
                            <w:r w:rsidRPr="006F684E">
                              <w:rPr>
                                <w:i/>
                                <w:iCs/>
                              </w:rPr>
                              <w:t xml:space="preserve">” </w:t>
                            </w:r>
                          </w:p>
                          <w:p w14:paraId="46E46FBD" w14:textId="77777777" w:rsidR="00700AB4" w:rsidRPr="006F684E" w:rsidRDefault="00700AB4" w:rsidP="00700AB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i/>
                                <w:iCs/>
                              </w:rPr>
                            </w:pPr>
                            <w:r w:rsidRPr="006F684E">
                              <w:rPr>
                                <w:i/>
                                <w:iCs/>
                              </w:rPr>
                              <w:t>(see Page 4 of Lancaster Music Hall User Needs)</w:t>
                            </w:r>
                          </w:p>
                          <w:p w14:paraId="449F9202" w14:textId="77777777" w:rsidR="00700AB4" w:rsidRDefault="00700AB4" w:rsidP="00700AB4">
                            <w:pPr>
                              <w:pStyle w:val="Content"/>
                            </w:pPr>
                          </w:p>
                          <w:p w14:paraId="38B1233B" w14:textId="77777777" w:rsidR="00700AB4" w:rsidRPr="002178B9" w:rsidRDefault="00700AB4" w:rsidP="00700AB4">
                            <w:pPr>
                              <w:pStyle w:val="Heading2"/>
                            </w:pPr>
                            <w:r>
                              <w:rPr>
                                <w:lang w:bidi="en-GB"/>
                              </w:rPr>
                              <w:t>What we are requesting</w:t>
                            </w:r>
                          </w:p>
                          <w:p w14:paraId="0A546C45" w14:textId="5C844B79" w:rsidR="00700AB4" w:rsidRDefault="00700AB4" w:rsidP="00D82513">
                            <w:pPr>
                              <w:pStyle w:val="Content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 xml:space="preserve">An interface for </w:t>
                            </w:r>
                            <w:r w:rsidR="00D82513">
                              <w:t>LOGGING FILM COSTS</w:t>
                            </w:r>
                          </w:p>
                          <w:p w14:paraId="765B05CF" w14:textId="4469F122" w:rsidR="00D82513" w:rsidRDefault="00D82513" w:rsidP="003B3280">
                            <w:pPr>
                              <w:pStyle w:val="Content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A method to RETRIVE ticket sales data</w:t>
                            </w:r>
                            <w:r w:rsidR="003B3280">
                              <w:t xml:space="preserve"> for </w:t>
                            </w:r>
                            <w:r w:rsidR="008C4F7D">
                              <w:t>films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C4F7D" w:rsidRPr="008C4F7D">
              <w:rPr>
                <w:sz w:val="36"/>
                <w:szCs w:val="36"/>
              </w:rPr>
              <w:t>Film Cost vs. Ticket Sales</w:t>
            </w:r>
          </w:p>
        </w:tc>
      </w:tr>
    </w:tbl>
    <w:p w14:paraId="6F026822" w14:textId="09338B85" w:rsidR="007057F4" w:rsidRDefault="007057F4" w:rsidP="001F0AF0">
      <w:pPr>
        <w:spacing w:after="200"/>
      </w:pPr>
    </w:p>
    <w:p w14:paraId="4A33BB38" w14:textId="77777777" w:rsidR="00700AB4" w:rsidRDefault="00700AB4" w:rsidP="001F0AF0">
      <w:pPr>
        <w:spacing w:after="200"/>
      </w:pPr>
    </w:p>
    <w:p w14:paraId="129ACB04" w14:textId="77777777" w:rsidR="00700AB4" w:rsidRDefault="00700AB4" w:rsidP="001F0AF0">
      <w:pPr>
        <w:spacing w:after="200"/>
      </w:pPr>
    </w:p>
    <w:p w14:paraId="411FD659" w14:textId="77777777" w:rsidR="00700AB4" w:rsidRDefault="00700AB4" w:rsidP="001F0AF0">
      <w:pPr>
        <w:spacing w:after="200"/>
      </w:pPr>
    </w:p>
    <w:p w14:paraId="23C7FEC1" w14:textId="77777777" w:rsidR="00700AB4" w:rsidRDefault="00700AB4" w:rsidP="001F0AF0">
      <w:pPr>
        <w:spacing w:after="200"/>
      </w:pPr>
    </w:p>
    <w:p w14:paraId="31CCA3E3" w14:textId="77777777" w:rsidR="00700AB4" w:rsidRDefault="00700AB4" w:rsidP="001F0AF0">
      <w:pPr>
        <w:spacing w:after="200"/>
      </w:pPr>
    </w:p>
    <w:p w14:paraId="5EC35CAF" w14:textId="5BAF9E45" w:rsidR="00700AB4" w:rsidRDefault="0071710C" w:rsidP="001F0AF0">
      <w:pPr>
        <w:spacing w:after="200"/>
      </w:pPr>
      <w:r>
        <w:rPr>
          <w:noProof/>
          <w:lang w:bidi="en-GB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985604C" wp14:editId="14535062">
                <wp:simplePos x="0" y="0"/>
                <wp:positionH relativeFrom="column">
                  <wp:posOffset>-508882</wp:posOffset>
                </wp:positionH>
                <wp:positionV relativeFrom="paragraph">
                  <wp:posOffset>-1303020</wp:posOffset>
                </wp:positionV>
                <wp:extent cx="3617650" cy="1033145"/>
                <wp:effectExtent l="0" t="0" r="0" b="0"/>
                <wp:wrapNone/>
                <wp:docPr id="101077507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650" cy="1033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533C3" w14:textId="2794F49C" w:rsidR="0071710C" w:rsidRPr="0071710C" w:rsidRDefault="003B3280" w:rsidP="0071710C">
                            <w:pPr>
                              <w:pStyle w:val="Heading1"/>
                            </w:pPr>
                            <w:r>
                              <w:t xml:space="preserve">Venue </w:t>
                            </w:r>
                            <w:r w:rsidR="00714561">
                              <w:t xml:space="preserve">Usage </w:t>
                            </w:r>
                            <w: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604C" id="Text Box 3" o:spid="_x0000_s1031" type="#_x0000_t202" style="position:absolute;margin-left:-40.05pt;margin-top:-102.6pt;width:284.85pt;height:81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" filled="f" stroked="f" strokeweight=".5pt">
                <v:textbox>
                  <w:txbxContent>
                    <w:p w14:paraId="241533C3" w14:textId="2794F49C" w:rsidR="0071710C" w:rsidRPr="0071710C" w:rsidRDefault="003B3280" w:rsidP="0071710C">
                      <w:pPr>
                        <w:pStyle w:val="Heading1"/>
                      </w:pPr>
                      <w:r>
                        <w:t xml:space="preserve">Venue </w:t>
                      </w:r>
                      <w:r w:rsidR="00714561">
                        <w:t xml:space="preserve">Usage </w:t>
                      </w:r>
                      <w:r>
                        <w:t>Reports</w:t>
                      </w:r>
                    </w:p>
                  </w:txbxContent>
                </v:textbox>
              </v:shape>
            </w:pict>
          </mc:Fallback>
        </mc:AlternateContent>
      </w:r>
      <w:r w:rsidRPr="00872FE5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D4189F1" wp14:editId="32353C53">
                <wp:simplePos x="0" y="0"/>
                <wp:positionH relativeFrom="margin">
                  <wp:posOffset>-174431</wp:posOffset>
                </wp:positionH>
                <wp:positionV relativeFrom="paragraph">
                  <wp:posOffset>524</wp:posOffset>
                </wp:positionV>
                <wp:extent cx="6241415" cy="6003925"/>
                <wp:effectExtent l="0" t="0" r="0" b="0"/>
                <wp:wrapSquare wrapText="bothSides"/>
                <wp:docPr id="151138683" name="Text Box 151138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1415" cy="600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2305FB" w14:textId="073199ED" w:rsidR="0071710C" w:rsidRPr="002178B9" w:rsidRDefault="0071710C" w:rsidP="0071710C">
                            <w:pPr>
                              <w:pStyle w:val="Heading2"/>
                            </w:pPr>
                            <w:r>
                              <w:rPr>
                                <w:lang w:bidi="en-GB"/>
                              </w:rPr>
                              <w:t xml:space="preserve">Explanation </w:t>
                            </w:r>
                          </w:p>
                          <w:p w14:paraId="24831D15" w14:textId="77777777" w:rsidR="00116C18" w:rsidRDefault="0071710C" w:rsidP="0071456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  <w:r>
                              <w:t xml:space="preserve">The marketing team should </w:t>
                            </w:r>
                            <w:r w:rsidR="00714561">
                              <w:t xml:space="preserve">know when spaces are in use to avoid scheduling </w:t>
                            </w:r>
                          </w:p>
                          <w:p w14:paraId="69C45988" w14:textId="77777777" w:rsidR="00116C18" w:rsidRDefault="00714561" w:rsidP="0071456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  <w:r>
                              <w:t xml:space="preserve">conflicts. Marketing team is able to book films </w:t>
                            </w:r>
                            <w:r w:rsidR="00EC43BE">
                              <w:t xml:space="preserve">in the MAIN HALL and is also able to </w:t>
                            </w:r>
                          </w:p>
                          <w:p w14:paraId="0E6C2CEB" w14:textId="54FF85FF" w:rsidR="0071710C" w:rsidRDefault="00116C18" w:rsidP="0071456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  <w:r>
                              <w:t>books SINGLE MEETING ROOMS available, a maximum of 3 weeks in advance.</w:t>
                            </w:r>
                          </w:p>
                          <w:p w14:paraId="6703E712" w14:textId="77777777" w:rsidR="0071710C" w:rsidRDefault="0071710C" w:rsidP="0071710C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</w:p>
                          <w:p w14:paraId="1BC4841E" w14:textId="72E8A34C" w:rsidR="0071710C" w:rsidRPr="006F684E" w:rsidRDefault="0071710C" w:rsidP="0071710C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i/>
                                <w:iCs/>
                              </w:rPr>
                            </w:pPr>
                            <w:r w:rsidRPr="006F684E">
                              <w:rPr>
                                <w:i/>
                                <w:iCs/>
                              </w:rPr>
                              <w:t>“</w:t>
                            </w:r>
                            <w:r w:rsidR="00116C18">
                              <w:rPr>
                                <w:i/>
                                <w:iCs/>
                              </w:rPr>
                              <w:t>Operations tracks venue usage daily</w:t>
                            </w:r>
                            <w:r w:rsidRPr="006F684E">
                              <w:rPr>
                                <w:i/>
                                <w:iCs/>
                              </w:rPr>
                              <w:t xml:space="preserve">” </w:t>
                            </w:r>
                          </w:p>
                          <w:p w14:paraId="5D0D3FEC" w14:textId="27AD6FD4" w:rsidR="0071710C" w:rsidRDefault="0071710C" w:rsidP="0071710C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i/>
                                <w:iCs/>
                              </w:rPr>
                            </w:pPr>
                            <w:r w:rsidRPr="006F684E">
                              <w:rPr>
                                <w:i/>
                                <w:iCs/>
                              </w:rPr>
                              <w:t xml:space="preserve">(see Page </w:t>
                            </w:r>
                            <w:r w:rsidR="00116C18">
                              <w:rPr>
                                <w:i/>
                                <w:iCs/>
                              </w:rPr>
                              <w:t>2</w:t>
                            </w:r>
                            <w:r w:rsidRPr="006F684E">
                              <w:rPr>
                                <w:i/>
                                <w:iCs/>
                              </w:rPr>
                              <w:t xml:space="preserve"> of Lancaster Music Hall User Needs)</w:t>
                            </w:r>
                          </w:p>
                          <w:p w14:paraId="596A1CEE" w14:textId="311B213A" w:rsidR="00116C18" w:rsidRPr="006F684E" w:rsidRDefault="00116C18" w:rsidP="00116C18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i/>
                                <w:iCs/>
                              </w:rPr>
                            </w:pPr>
                            <w:r w:rsidRPr="006F684E">
                              <w:rPr>
                                <w:i/>
                                <w:iCs/>
                              </w:rPr>
                              <w:t>“</w:t>
                            </w:r>
                            <w:r w:rsidR="00BF64D9">
                              <w:rPr>
                                <w:i/>
                                <w:iCs/>
                              </w:rPr>
                              <w:t xml:space="preserve">Marketing can book single meeting rooms if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Operations </w:t>
                            </w:r>
                            <w:r w:rsidR="00BF64D9">
                              <w:rPr>
                                <w:i/>
                                <w:iCs/>
                              </w:rPr>
                              <w:t>hasn’t assigned them</w:t>
                            </w:r>
                            <w:r w:rsidRPr="006F684E">
                              <w:rPr>
                                <w:i/>
                                <w:iCs/>
                              </w:rPr>
                              <w:t xml:space="preserve">” </w:t>
                            </w:r>
                          </w:p>
                          <w:p w14:paraId="50D368D9" w14:textId="3A2F373A" w:rsidR="00116C18" w:rsidRPr="006F684E" w:rsidRDefault="00BF64D9" w:rsidP="00BF64D9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i/>
                                <w:iCs/>
                              </w:rPr>
                            </w:pPr>
                            <w:r w:rsidRPr="006F684E">
                              <w:rPr>
                                <w:i/>
                                <w:iCs/>
                              </w:rPr>
                              <w:t xml:space="preserve">(see Page </w:t>
                            </w:r>
                            <w:r>
                              <w:rPr>
                                <w:i/>
                                <w:iCs/>
                              </w:rPr>
                              <w:t>4</w:t>
                            </w:r>
                            <w:r w:rsidRPr="006F684E">
                              <w:rPr>
                                <w:i/>
                                <w:iCs/>
                              </w:rPr>
                              <w:t xml:space="preserve"> of Lancaster Music Hall User Needs)</w:t>
                            </w:r>
                          </w:p>
                          <w:p w14:paraId="605A3672" w14:textId="77777777" w:rsidR="0071710C" w:rsidRDefault="0071710C" w:rsidP="0071710C">
                            <w:pPr>
                              <w:pStyle w:val="Content"/>
                            </w:pPr>
                          </w:p>
                          <w:p w14:paraId="7FE79AF6" w14:textId="77777777" w:rsidR="0071710C" w:rsidRPr="002178B9" w:rsidRDefault="0071710C" w:rsidP="0071710C">
                            <w:pPr>
                              <w:pStyle w:val="Heading2"/>
                            </w:pPr>
                            <w:r>
                              <w:rPr>
                                <w:lang w:bidi="en-GB"/>
                              </w:rPr>
                              <w:t>What we are requesting</w:t>
                            </w:r>
                          </w:p>
                          <w:p w14:paraId="4217060D" w14:textId="3FA1E4B6" w:rsidR="00BF64D9" w:rsidRDefault="00FC3A0F" w:rsidP="00BF64D9">
                            <w:pPr>
                              <w:pStyle w:val="Content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 xml:space="preserve">A </w:t>
                            </w:r>
                            <w:r w:rsidR="00BF64D9">
                              <w:t>method to generate DAILY VENUE REPORTS</w:t>
                            </w:r>
                          </w:p>
                          <w:p w14:paraId="50A4651B" w14:textId="3323E44E" w:rsidR="000B06A2" w:rsidRDefault="00BF64D9" w:rsidP="008C4F7D">
                            <w:pPr>
                              <w:pStyle w:val="Content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A method to check room availability for Marketing’s meeting bookings</w:t>
                            </w:r>
                          </w:p>
                          <w:p w14:paraId="599CDA49" w14:textId="4DAC871B" w:rsidR="008C4F7D" w:rsidRDefault="008C4F7D" w:rsidP="008C4F7D">
                            <w:pPr>
                              <w:pStyle w:val="Content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A rule to prevent Marketing from booking MORE THAN 3 WEEKS AHEAD</w:t>
                            </w:r>
                            <w:r w:rsidR="005E0652">
                              <w:t xml:space="preserve"> (if </w:t>
                            </w:r>
                            <w:r w:rsidR="00FD13CA">
                              <w:t>meeting room booking is overridden by Operations, Marketing should be notified</w:t>
                            </w:r>
                            <w:r w:rsidR="005E0652">
                              <w:t>)</w:t>
                            </w:r>
                          </w:p>
                          <w:p w14:paraId="58C529D7" w14:textId="3297D764" w:rsidR="008C4F7D" w:rsidRDefault="008C4F7D" w:rsidP="008C4F7D">
                            <w:pPr>
                              <w:pStyle w:val="Content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A function to reserve a meeting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189F1" id="Text Box 151138683" o:spid="_x0000_s1032" type="#_x0000_t202" style="position:absolute;margin-left:-13.75pt;margin-top:.05pt;width:491.45pt;height:472.7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" filled="f" stroked="f" strokeweight=".5pt">
                <v:textbox inset=",14.4pt">
                  <w:txbxContent>
                    <w:p w14:paraId="352305FB" w14:textId="073199ED" w:rsidR="0071710C" w:rsidRPr="002178B9" w:rsidRDefault="0071710C" w:rsidP="0071710C">
                      <w:pPr>
                        <w:pStyle w:val="Heading2"/>
                      </w:pPr>
                      <w:r>
                        <w:rPr>
                          <w:lang w:bidi="en-GB"/>
                        </w:rPr>
                        <w:t xml:space="preserve">Explanation </w:t>
                      </w:r>
                    </w:p>
                    <w:p w14:paraId="24831D15" w14:textId="77777777" w:rsidR="00116C18" w:rsidRDefault="0071710C" w:rsidP="0071456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</w:pPr>
                      <w:r>
                        <w:t xml:space="preserve">The marketing team should </w:t>
                      </w:r>
                      <w:r w:rsidR="00714561">
                        <w:t xml:space="preserve">know when spaces are in use to avoid scheduling </w:t>
                      </w:r>
                    </w:p>
                    <w:p w14:paraId="69C45988" w14:textId="77777777" w:rsidR="00116C18" w:rsidRDefault="00714561" w:rsidP="0071456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</w:pPr>
                      <w:r>
                        <w:t xml:space="preserve">conflicts. Marketing team is able to book films </w:t>
                      </w:r>
                      <w:r w:rsidR="00EC43BE">
                        <w:t xml:space="preserve">in the MAIN HALL and is also able to </w:t>
                      </w:r>
                    </w:p>
                    <w:p w14:paraId="0E6C2CEB" w14:textId="54FF85FF" w:rsidR="0071710C" w:rsidRDefault="00116C18" w:rsidP="00714561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</w:pPr>
                      <w:r>
                        <w:t>books SINGLE MEETING ROOMS available, a maximum of 3 weeks in advance.</w:t>
                      </w:r>
                    </w:p>
                    <w:p w14:paraId="6703E712" w14:textId="77777777" w:rsidR="0071710C" w:rsidRDefault="0071710C" w:rsidP="0071710C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</w:pPr>
                    </w:p>
                    <w:p w14:paraId="1BC4841E" w14:textId="72E8A34C" w:rsidR="0071710C" w:rsidRPr="006F684E" w:rsidRDefault="0071710C" w:rsidP="0071710C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i/>
                          <w:iCs/>
                        </w:rPr>
                      </w:pPr>
                      <w:r w:rsidRPr="006F684E">
                        <w:rPr>
                          <w:i/>
                          <w:iCs/>
                        </w:rPr>
                        <w:t>“</w:t>
                      </w:r>
                      <w:r w:rsidR="00116C18">
                        <w:rPr>
                          <w:i/>
                          <w:iCs/>
                        </w:rPr>
                        <w:t>Operations tracks venue usage daily</w:t>
                      </w:r>
                      <w:r w:rsidRPr="006F684E">
                        <w:rPr>
                          <w:i/>
                          <w:iCs/>
                        </w:rPr>
                        <w:t xml:space="preserve">” </w:t>
                      </w:r>
                    </w:p>
                    <w:p w14:paraId="5D0D3FEC" w14:textId="27AD6FD4" w:rsidR="0071710C" w:rsidRDefault="0071710C" w:rsidP="0071710C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i/>
                          <w:iCs/>
                        </w:rPr>
                      </w:pPr>
                      <w:r w:rsidRPr="006F684E">
                        <w:rPr>
                          <w:i/>
                          <w:iCs/>
                        </w:rPr>
                        <w:t xml:space="preserve">(see Page </w:t>
                      </w:r>
                      <w:r w:rsidR="00116C18">
                        <w:rPr>
                          <w:i/>
                          <w:iCs/>
                        </w:rPr>
                        <w:t>2</w:t>
                      </w:r>
                      <w:r w:rsidRPr="006F684E">
                        <w:rPr>
                          <w:i/>
                          <w:iCs/>
                        </w:rPr>
                        <w:t xml:space="preserve"> of Lancaster Music Hall User Needs)</w:t>
                      </w:r>
                    </w:p>
                    <w:p w14:paraId="596A1CEE" w14:textId="311B213A" w:rsidR="00116C18" w:rsidRPr="006F684E" w:rsidRDefault="00116C18" w:rsidP="00116C18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i/>
                          <w:iCs/>
                        </w:rPr>
                      </w:pPr>
                      <w:r w:rsidRPr="006F684E">
                        <w:rPr>
                          <w:i/>
                          <w:iCs/>
                        </w:rPr>
                        <w:t>“</w:t>
                      </w:r>
                      <w:r w:rsidR="00BF64D9">
                        <w:rPr>
                          <w:i/>
                          <w:iCs/>
                        </w:rPr>
                        <w:t xml:space="preserve">Marketing can book single meeting rooms if </w:t>
                      </w:r>
                      <w:r>
                        <w:rPr>
                          <w:i/>
                          <w:iCs/>
                        </w:rPr>
                        <w:t xml:space="preserve">Operations </w:t>
                      </w:r>
                      <w:r w:rsidR="00BF64D9">
                        <w:rPr>
                          <w:i/>
                          <w:iCs/>
                        </w:rPr>
                        <w:t>hasn’t assigned them</w:t>
                      </w:r>
                      <w:r w:rsidRPr="006F684E">
                        <w:rPr>
                          <w:i/>
                          <w:iCs/>
                        </w:rPr>
                        <w:t xml:space="preserve">” </w:t>
                      </w:r>
                    </w:p>
                    <w:p w14:paraId="50D368D9" w14:textId="3A2F373A" w:rsidR="00116C18" w:rsidRPr="006F684E" w:rsidRDefault="00BF64D9" w:rsidP="00BF64D9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i/>
                          <w:iCs/>
                        </w:rPr>
                      </w:pPr>
                      <w:r w:rsidRPr="006F684E">
                        <w:rPr>
                          <w:i/>
                          <w:iCs/>
                        </w:rPr>
                        <w:t xml:space="preserve">(see Page </w:t>
                      </w:r>
                      <w:r>
                        <w:rPr>
                          <w:i/>
                          <w:iCs/>
                        </w:rPr>
                        <w:t>4</w:t>
                      </w:r>
                      <w:r w:rsidRPr="006F684E">
                        <w:rPr>
                          <w:i/>
                          <w:iCs/>
                        </w:rPr>
                        <w:t xml:space="preserve"> of Lancaster Music Hall User Needs)</w:t>
                      </w:r>
                    </w:p>
                    <w:p w14:paraId="605A3672" w14:textId="77777777" w:rsidR="0071710C" w:rsidRDefault="0071710C" w:rsidP="0071710C">
                      <w:pPr>
                        <w:pStyle w:val="Content"/>
                      </w:pPr>
                    </w:p>
                    <w:p w14:paraId="7FE79AF6" w14:textId="77777777" w:rsidR="0071710C" w:rsidRPr="002178B9" w:rsidRDefault="0071710C" w:rsidP="0071710C">
                      <w:pPr>
                        <w:pStyle w:val="Heading2"/>
                      </w:pPr>
                      <w:r>
                        <w:rPr>
                          <w:lang w:bidi="en-GB"/>
                        </w:rPr>
                        <w:t>What we are requesting</w:t>
                      </w:r>
                    </w:p>
                    <w:p w14:paraId="4217060D" w14:textId="3FA1E4B6" w:rsidR="00BF64D9" w:rsidRDefault="00FC3A0F" w:rsidP="00BF64D9">
                      <w:pPr>
                        <w:pStyle w:val="Content"/>
                        <w:numPr>
                          <w:ilvl w:val="0"/>
                          <w:numId w:val="22"/>
                        </w:numPr>
                      </w:pPr>
                      <w:r>
                        <w:t xml:space="preserve">A </w:t>
                      </w:r>
                      <w:r w:rsidR="00BF64D9">
                        <w:t>method to generate DAILY VENUE REPORTS</w:t>
                      </w:r>
                    </w:p>
                    <w:p w14:paraId="50A4651B" w14:textId="3323E44E" w:rsidR="000B06A2" w:rsidRDefault="00BF64D9" w:rsidP="008C4F7D">
                      <w:pPr>
                        <w:pStyle w:val="Content"/>
                        <w:numPr>
                          <w:ilvl w:val="0"/>
                          <w:numId w:val="22"/>
                        </w:numPr>
                      </w:pPr>
                      <w:r>
                        <w:t>A method to check room availability for Marketing’s meeting bookings</w:t>
                      </w:r>
                    </w:p>
                    <w:p w14:paraId="599CDA49" w14:textId="4DAC871B" w:rsidR="008C4F7D" w:rsidRDefault="008C4F7D" w:rsidP="008C4F7D">
                      <w:pPr>
                        <w:pStyle w:val="Content"/>
                        <w:numPr>
                          <w:ilvl w:val="0"/>
                          <w:numId w:val="22"/>
                        </w:numPr>
                      </w:pPr>
                      <w:r>
                        <w:t>A rule to prevent Marketing from booking MORE THAN 3 WEEKS AHEAD</w:t>
                      </w:r>
                      <w:r w:rsidR="005E0652">
                        <w:t xml:space="preserve"> (if </w:t>
                      </w:r>
                      <w:r w:rsidR="00FD13CA">
                        <w:t>meeting room booking is overridden by Operations, Marketing should be notified</w:t>
                      </w:r>
                      <w:r w:rsidR="005E0652">
                        <w:t>)</w:t>
                      </w:r>
                    </w:p>
                    <w:p w14:paraId="58C529D7" w14:textId="3297D764" w:rsidR="008C4F7D" w:rsidRDefault="008C4F7D" w:rsidP="008C4F7D">
                      <w:pPr>
                        <w:pStyle w:val="Content"/>
                        <w:numPr>
                          <w:ilvl w:val="0"/>
                          <w:numId w:val="22"/>
                        </w:numPr>
                      </w:pPr>
                      <w:r>
                        <w:t>A function to reserve a meeting room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471677" w14:textId="3EB0A4A1" w:rsidR="00700AB4" w:rsidRDefault="00700AB4">
      <w:pPr>
        <w:spacing w:after="200"/>
      </w:pPr>
      <w:r>
        <w:br w:type="page"/>
      </w:r>
    </w:p>
    <w:p w14:paraId="4D1DBC20" w14:textId="7D3E5CA7" w:rsidR="000B06A2" w:rsidRDefault="000B06A2" w:rsidP="001F0AF0">
      <w:pPr>
        <w:spacing w:after="200"/>
      </w:pPr>
      <w:r w:rsidRPr="00872FE5">
        <w:rPr>
          <w:noProof/>
          <w:lang w:bidi="en-GB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8612817" wp14:editId="551116E9">
                <wp:simplePos x="0" y="0"/>
                <wp:positionH relativeFrom="margin">
                  <wp:posOffset>-239063</wp:posOffset>
                </wp:positionH>
                <wp:positionV relativeFrom="paragraph">
                  <wp:posOffset>414</wp:posOffset>
                </wp:positionV>
                <wp:extent cx="6241415" cy="6003925"/>
                <wp:effectExtent l="0" t="0" r="0" b="0"/>
                <wp:wrapSquare wrapText="bothSides"/>
                <wp:docPr id="883576312" name="Text Box 883576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1415" cy="600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70468" w14:textId="77777777" w:rsidR="000B06A2" w:rsidRPr="002178B9" w:rsidRDefault="000B06A2" w:rsidP="000B06A2">
                            <w:pPr>
                              <w:pStyle w:val="Heading2"/>
                            </w:pPr>
                            <w:r>
                              <w:rPr>
                                <w:lang w:bidi="en-GB"/>
                              </w:rPr>
                              <w:t>Explanation</w:t>
                            </w:r>
                          </w:p>
                          <w:p w14:paraId="3AECC612" w14:textId="77777777" w:rsidR="00EF03B3" w:rsidRDefault="000B06A2" w:rsidP="00EF03B3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  <w:r>
                              <w:t xml:space="preserve">The marketing team </w:t>
                            </w:r>
                            <w:r w:rsidR="00EF03B3">
                              <w:t xml:space="preserve">needs revenue tracking for its promotions and film bookings. If </w:t>
                            </w:r>
                          </w:p>
                          <w:p w14:paraId="1C59D3FF" w14:textId="77777777" w:rsidR="00EF03B3" w:rsidRDefault="00EF03B3" w:rsidP="00EF03B3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  <w:r>
                              <w:t xml:space="preserve">Marketing notices higher ticket sales with certain types of films/shows then this </w:t>
                            </w:r>
                          </w:p>
                          <w:p w14:paraId="138AF926" w14:textId="1A7F2FCF" w:rsidR="000B06A2" w:rsidRDefault="00EF03B3" w:rsidP="00EF03B3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  <w:r>
                              <w:t>can be compared.</w:t>
                            </w:r>
                          </w:p>
                          <w:p w14:paraId="5584D3FC" w14:textId="77777777" w:rsidR="000B06A2" w:rsidRDefault="000B06A2" w:rsidP="000B06A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</w:p>
                          <w:p w14:paraId="24E85897" w14:textId="48A4FA84" w:rsidR="000B06A2" w:rsidRPr="006F684E" w:rsidRDefault="000B06A2" w:rsidP="005449C5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i/>
                                <w:iCs/>
                              </w:rPr>
                            </w:pPr>
                            <w:r w:rsidRPr="006F684E">
                              <w:rPr>
                                <w:i/>
                                <w:iCs/>
                              </w:rPr>
                              <w:t>“</w:t>
                            </w:r>
                            <w:r w:rsidR="005449C5">
                              <w:rPr>
                                <w:i/>
                                <w:iCs/>
                              </w:rPr>
                              <w:t>Operations Manager tracks ticket revenue and venue income</w:t>
                            </w:r>
                            <w:r w:rsidRPr="006F684E">
                              <w:rPr>
                                <w:i/>
                                <w:iCs/>
                              </w:rPr>
                              <w:t xml:space="preserve">” </w:t>
                            </w:r>
                          </w:p>
                          <w:p w14:paraId="009B6DFA" w14:textId="2BC6703F" w:rsidR="000B06A2" w:rsidRPr="006F684E" w:rsidRDefault="000B06A2" w:rsidP="000B06A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i/>
                                <w:iCs/>
                              </w:rPr>
                            </w:pPr>
                            <w:r w:rsidRPr="006F684E">
                              <w:rPr>
                                <w:i/>
                                <w:iCs/>
                              </w:rPr>
                              <w:t xml:space="preserve">(see Page </w:t>
                            </w:r>
                            <w:r w:rsidR="005449C5">
                              <w:rPr>
                                <w:i/>
                                <w:iCs/>
                              </w:rPr>
                              <w:t>2</w:t>
                            </w:r>
                            <w:r w:rsidRPr="006F684E">
                              <w:rPr>
                                <w:i/>
                                <w:iCs/>
                              </w:rPr>
                              <w:t xml:space="preserve"> of Lancaster Music Hall User Needs)</w:t>
                            </w:r>
                          </w:p>
                          <w:p w14:paraId="65D6D07B" w14:textId="77777777" w:rsidR="000B06A2" w:rsidRDefault="000B06A2" w:rsidP="000B06A2">
                            <w:pPr>
                              <w:pStyle w:val="Content"/>
                            </w:pPr>
                          </w:p>
                          <w:p w14:paraId="7D08F585" w14:textId="77777777" w:rsidR="000B06A2" w:rsidRPr="002178B9" w:rsidRDefault="000B06A2" w:rsidP="000B06A2">
                            <w:pPr>
                              <w:pStyle w:val="Heading2"/>
                            </w:pPr>
                            <w:r>
                              <w:rPr>
                                <w:lang w:bidi="en-GB"/>
                              </w:rPr>
                              <w:t>What we are requesting</w:t>
                            </w:r>
                          </w:p>
                          <w:p w14:paraId="5BBFD7C4" w14:textId="1FCA34CD" w:rsidR="00196F85" w:rsidRDefault="000B06A2" w:rsidP="00196F85">
                            <w:pPr>
                              <w:pStyle w:val="Content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 xml:space="preserve">A </w:t>
                            </w:r>
                            <w:r w:rsidR="00196F85">
                              <w:t>way to get a ‘financial summary’ per event. (Similar to the one that the manager requires.)</w:t>
                            </w:r>
                          </w:p>
                          <w:p w14:paraId="01B954B5" w14:textId="4FB0F015" w:rsidR="000B06A2" w:rsidRDefault="00196F85" w:rsidP="000B06A2">
                            <w:pPr>
                              <w:pStyle w:val="Content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 xml:space="preserve">An interface to track revenue split for ticketed events </w:t>
                            </w:r>
                            <w:r w:rsidR="00541BE7">
                              <w:t>vs. venue hire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12817" id="Text Box 883576312" o:spid="_x0000_s1033" type="#_x0000_t202" style="position:absolute;margin-left:-18.8pt;margin-top:.05pt;width:491.45pt;height:472.7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" filled="f" stroked="f" strokeweight=".5pt">
                <v:textbox inset=",14.4pt">
                  <w:txbxContent>
                    <w:p w14:paraId="3CA70468" w14:textId="77777777" w:rsidR="000B06A2" w:rsidRPr="002178B9" w:rsidRDefault="000B06A2" w:rsidP="000B06A2">
                      <w:pPr>
                        <w:pStyle w:val="Heading2"/>
                      </w:pPr>
                      <w:r>
                        <w:rPr>
                          <w:lang w:bidi="en-GB"/>
                        </w:rPr>
                        <w:t>Explanation</w:t>
                      </w:r>
                    </w:p>
                    <w:p w14:paraId="3AECC612" w14:textId="77777777" w:rsidR="00EF03B3" w:rsidRDefault="000B06A2" w:rsidP="00EF03B3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</w:pPr>
                      <w:r>
                        <w:t xml:space="preserve">The marketing team </w:t>
                      </w:r>
                      <w:r w:rsidR="00EF03B3">
                        <w:t xml:space="preserve">needs revenue tracking for its promotions and film bookings. If </w:t>
                      </w:r>
                    </w:p>
                    <w:p w14:paraId="1C59D3FF" w14:textId="77777777" w:rsidR="00EF03B3" w:rsidRDefault="00EF03B3" w:rsidP="00EF03B3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</w:pPr>
                      <w:r>
                        <w:t xml:space="preserve">Marketing notices higher ticket sales with certain types of films/shows then this </w:t>
                      </w:r>
                    </w:p>
                    <w:p w14:paraId="138AF926" w14:textId="1A7F2FCF" w:rsidR="000B06A2" w:rsidRDefault="00EF03B3" w:rsidP="00EF03B3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</w:pPr>
                      <w:r>
                        <w:t>can be compared.</w:t>
                      </w:r>
                    </w:p>
                    <w:p w14:paraId="5584D3FC" w14:textId="77777777" w:rsidR="000B06A2" w:rsidRDefault="000B06A2" w:rsidP="000B06A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</w:pPr>
                    </w:p>
                    <w:p w14:paraId="24E85897" w14:textId="48A4FA84" w:rsidR="000B06A2" w:rsidRPr="006F684E" w:rsidRDefault="000B06A2" w:rsidP="005449C5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i/>
                          <w:iCs/>
                        </w:rPr>
                      </w:pPr>
                      <w:r w:rsidRPr="006F684E">
                        <w:rPr>
                          <w:i/>
                          <w:iCs/>
                        </w:rPr>
                        <w:t>“</w:t>
                      </w:r>
                      <w:r w:rsidR="005449C5">
                        <w:rPr>
                          <w:i/>
                          <w:iCs/>
                        </w:rPr>
                        <w:t>Operations Manager tracks ticket revenue and venue income</w:t>
                      </w:r>
                      <w:r w:rsidRPr="006F684E">
                        <w:rPr>
                          <w:i/>
                          <w:iCs/>
                        </w:rPr>
                        <w:t xml:space="preserve">” </w:t>
                      </w:r>
                    </w:p>
                    <w:p w14:paraId="009B6DFA" w14:textId="2BC6703F" w:rsidR="000B06A2" w:rsidRPr="006F684E" w:rsidRDefault="000B06A2" w:rsidP="000B06A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i/>
                          <w:iCs/>
                        </w:rPr>
                      </w:pPr>
                      <w:r w:rsidRPr="006F684E">
                        <w:rPr>
                          <w:i/>
                          <w:iCs/>
                        </w:rPr>
                        <w:t xml:space="preserve">(see Page </w:t>
                      </w:r>
                      <w:r w:rsidR="005449C5">
                        <w:rPr>
                          <w:i/>
                          <w:iCs/>
                        </w:rPr>
                        <w:t>2</w:t>
                      </w:r>
                      <w:r w:rsidRPr="006F684E">
                        <w:rPr>
                          <w:i/>
                          <w:iCs/>
                        </w:rPr>
                        <w:t xml:space="preserve"> of Lancaster Music Hall User Needs)</w:t>
                      </w:r>
                    </w:p>
                    <w:p w14:paraId="65D6D07B" w14:textId="77777777" w:rsidR="000B06A2" w:rsidRDefault="000B06A2" w:rsidP="000B06A2">
                      <w:pPr>
                        <w:pStyle w:val="Content"/>
                      </w:pPr>
                    </w:p>
                    <w:p w14:paraId="7D08F585" w14:textId="77777777" w:rsidR="000B06A2" w:rsidRPr="002178B9" w:rsidRDefault="000B06A2" w:rsidP="000B06A2">
                      <w:pPr>
                        <w:pStyle w:val="Heading2"/>
                      </w:pPr>
                      <w:r>
                        <w:rPr>
                          <w:lang w:bidi="en-GB"/>
                        </w:rPr>
                        <w:t>What we are requesting</w:t>
                      </w:r>
                    </w:p>
                    <w:p w14:paraId="5BBFD7C4" w14:textId="1FCA34CD" w:rsidR="00196F85" w:rsidRDefault="000B06A2" w:rsidP="00196F85">
                      <w:pPr>
                        <w:pStyle w:val="Content"/>
                        <w:numPr>
                          <w:ilvl w:val="0"/>
                          <w:numId w:val="23"/>
                        </w:numPr>
                      </w:pPr>
                      <w:r>
                        <w:t xml:space="preserve">A </w:t>
                      </w:r>
                      <w:r w:rsidR="00196F85">
                        <w:t>way to get a ‘financial summary’ per event. (Similar to the one that the manager requires.)</w:t>
                      </w:r>
                    </w:p>
                    <w:p w14:paraId="01B954B5" w14:textId="4FB0F015" w:rsidR="000B06A2" w:rsidRDefault="00196F85" w:rsidP="000B06A2">
                      <w:pPr>
                        <w:pStyle w:val="Content"/>
                        <w:numPr>
                          <w:ilvl w:val="0"/>
                          <w:numId w:val="23"/>
                        </w:numPr>
                      </w:pPr>
                      <w:r>
                        <w:t xml:space="preserve">An interface to track revenue split for ticketed events </w:t>
                      </w:r>
                      <w:r w:rsidR="00541BE7">
                        <w:t>vs. venue hire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F1674FE" wp14:editId="74B5ED86">
                <wp:simplePos x="0" y="0"/>
                <wp:positionH relativeFrom="column">
                  <wp:posOffset>-596348</wp:posOffset>
                </wp:positionH>
                <wp:positionV relativeFrom="paragraph">
                  <wp:posOffset>-1220884</wp:posOffset>
                </wp:positionV>
                <wp:extent cx="3689405" cy="1033670"/>
                <wp:effectExtent l="0" t="0" r="0" b="0"/>
                <wp:wrapNone/>
                <wp:docPr id="8014069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405" cy="1033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9CC19" w14:textId="0D44DCB7" w:rsidR="000B06A2" w:rsidRPr="00FC3A0F" w:rsidRDefault="008C4F7D" w:rsidP="000B06A2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Revenue </w:t>
                            </w:r>
                            <w:r w:rsidR="00EF03B3">
                              <w:rPr>
                                <w:sz w:val="36"/>
                                <w:szCs w:val="36"/>
                              </w:rPr>
                              <w:t>&amp; Accounting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74FE" id="_x0000_s1034" type="#_x0000_t202" style="position:absolute;margin-left:-46.95pt;margin-top:-96.15pt;width:290.5pt;height:81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+sHQIAADQ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" filled="f" stroked="f" strokeweight=".5pt">
                <v:textbox>
                  <w:txbxContent>
                    <w:p w14:paraId="55B9CC19" w14:textId="0D44DCB7" w:rsidR="000B06A2" w:rsidRPr="00FC3A0F" w:rsidRDefault="008C4F7D" w:rsidP="000B06A2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Revenue </w:t>
                      </w:r>
                      <w:r w:rsidR="00EF03B3">
                        <w:rPr>
                          <w:sz w:val="36"/>
                          <w:szCs w:val="36"/>
                        </w:rPr>
                        <w:t>&amp; Accounting Reports</w:t>
                      </w:r>
                    </w:p>
                  </w:txbxContent>
                </v:textbox>
              </v:shape>
            </w:pict>
          </mc:Fallback>
        </mc:AlternateContent>
      </w:r>
    </w:p>
    <w:p w14:paraId="52557D79" w14:textId="2260F908" w:rsidR="000B06A2" w:rsidRDefault="000B06A2">
      <w:pPr>
        <w:spacing w:after="200"/>
      </w:pPr>
      <w:r>
        <w:br w:type="page"/>
      </w:r>
    </w:p>
    <w:p w14:paraId="7FF6E849" w14:textId="3C02CED4" w:rsidR="00700AB4" w:rsidRPr="00872FE5" w:rsidRDefault="00FC3A0F" w:rsidP="001F0AF0">
      <w:pPr>
        <w:spacing w:after="200"/>
      </w:pPr>
      <w:r w:rsidRPr="00872FE5">
        <w:rPr>
          <w:noProof/>
          <w:lang w:bidi="en-GB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9B8E67E" wp14:editId="6B8CDF64">
                <wp:simplePos x="0" y="0"/>
                <wp:positionH relativeFrom="margin">
                  <wp:posOffset>-247456</wp:posOffset>
                </wp:positionH>
                <wp:positionV relativeFrom="paragraph">
                  <wp:posOffset>303</wp:posOffset>
                </wp:positionV>
                <wp:extent cx="6241415" cy="6003925"/>
                <wp:effectExtent l="0" t="0" r="0" b="0"/>
                <wp:wrapSquare wrapText="bothSides"/>
                <wp:docPr id="729582072" name="Text Box 729582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1415" cy="600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EEF35" w14:textId="77777777" w:rsidR="00700AB4" w:rsidRPr="002178B9" w:rsidRDefault="00700AB4" w:rsidP="00700AB4">
                            <w:pPr>
                              <w:pStyle w:val="Heading2"/>
                            </w:pPr>
                            <w:r>
                              <w:rPr>
                                <w:lang w:bidi="en-GB"/>
                              </w:rPr>
                              <w:t>Explanation</w:t>
                            </w:r>
                          </w:p>
                          <w:p w14:paraId="0DD174F1" w14:textId="473F6508" w:rsidR="00700AB4" w:rsidRDefault="00700AB4" w:rsidP="00864A6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  <w:r>
                              <w:t>The marketing team</w:t>
                            </w:r>
                            <w:r w:rsidR="00864A62">
                              <w:t xml:space="preserve"> wants to automate show and venue rewiew collection.</w:t>
                            </w:r>
                          </w:p>
                          <w:p w14:paraId="377FF5A0" w14:textId="77777777" w:rsidR="00700AB4" w:rsidRDefault="00700AB4" w:rsidP="00700AB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</w:p>
                          <w:p w14:paraId="42FEDE2E" w14:textId="47F0FBE3" w:rsidR="00700AB4" w:rsidRPr="006F684E" w:rsidRDefault="00700AB4" w:rsidP="00864A6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i/>
                                <w:iCs/>
                              </w:rPr>
                            </w:pPr>
                            <w:r w:rsidRPr="006F684E">
                              <w:rPr>
                                <w:i/>
                                <w:iCs/>
                              </w:rPr>
                              <w:t>“</w:t>
                            </w:r>
                            <w:r w:rsidR="00864A62">
                              <w:rPr>
                                <w:i/>
                                <w:iCs/>
                              </w:rPr>
                              <w:t>Operations manually collects review from an online sire but an API esits</w:t>
                            </w:r>
                            <w:r w:rsidRPr="006F684E">
                              <w:rPr>
                                <w:i/>
                                <w:iCs/>
                              </w:rPr>
                              <w:t xml:space="preserve">” </w:t>
                            </w:r>
                          </w:p>
                          <w:p w14:paraId="469E697F" w14:textId="1D321D02" w:rsidR="00700AB4" w:rsidRPr="006F684E" w:rsidRDefault="00700AB4" w:rsidP="00700AB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rPr>
                                <w:i/>
                                <w:iCs/>
                              </w:rPr>
                            </w:pPr>
                            <w:r w:rsidRPr="006F684E">
                              <w:rPr>
                                <w:i/>
                                <w:iCs/>
                              </w:rPr>
                              <w:t xml:space="preserve">(see Page </w:t>
                            </w:r>
                            <w:r w:rsidR="00864A62">
                              <w:rPr>
                                <w:i/>
                                <w:iCs/>
                              </w:rPr>
                              <w:t>2</w:t>
                            </w:r>
                            <w:r w:rsidRPr="006F684E">
                              <w:rPr>
                                <w:i/>
                                <w:iCs/>
                              </w:rPr>
                              <w:t xml:space="preserve"> of Lancaster Music Hall User Needs)</w:t>
                            </w:r>
                          </w:p>
                          <w:p w14:paraId="4641FE5C" w14:textId="77777777" w:rsidR="00700AB4" w:rsidRDefault="00700AB4" w:rsidP="00700AB4">
                            <w:pPr>
                              <w:pStyle w:val="Content"/>
                            </w:pPr>
                          </w:p>
                          <w:p w14:paraId="6CC7E55D" w14:textId="77777777" w:rsidR="00700AB4" w:rsidRPr="002178B9" w:rsidRDefault="00700AB4" w:rsidP="00700AB4">
                            <w:pPr>
                              <w:pStyle w:val="Heading2"/>
                            </w:pPr>
                            <w:r>
                              <w:rPr>
                                <w:lang w:bidi="en-GB"/>
                              </w:rPr>
                              <w:t>What we are requesting</w:t>
                            </w:r>
                          </w:p>
                          <w:p w14:paraId="450D3803" w14:textId="1B9AC43C" w:rsidR="00F24EDC" w:rsidRDefault="00FC3A0F" w:rsidP="00F24EDC">
                            <w:pPr>
                              <w:pStyle w:val="Content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 xml:space="preserve">A </w:t>
                            </w:r>
                            <w:r w:rsidR="00864A62">
                              <w:t>function to fetch review</w:t>
                            </w:r>
                            <w:r w:rsidR="00F24EDC">
                              <w:t>s</w:t>
                            </w:r>
                            <w:r w:rsidR="00864A62">
                              <w:t xml:space="preserve"> from the external review website</w:t>
                            </w:r>
                          </w:p>
                          <w:p w14:paraId="561778DC" w14:textId="565B5375" w:rsidR="00F24EDC" w:rsidRDefault="00F24EDC" w:rsidP="00F24EDC">
                            <w:pPr>
                              <w:pStyle w:val="Content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An interface to ‘push’ these reviews to marketing’s advertising system</w:t>
                            </w:r>
                          </w:p>
                          <w:p w14:paraId="1013B51D" w14:textId="20AFF8F1" w:rsidR="000B06A2" w:rsidRDefault="000B06A2" w:rsidP="00240B0C">
                            <w:pPr>
                              <w:pStyle w:val="Content"/>
                              <w:ind w:left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8E67E" id="Text Box 729582072" o:spid="_x0000_s1035" type="#_x0000_t202" style="position:absolute;margin-left:-19.5pt;margin-top:0;width:491.45pt;height:472.7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" filled="f" stroked="f" strokeweight=".5pt">
                <v:textbox inset=",14.4pt">
                  <w:txbxContent>
                    <w:p w14:paraId="2B8EEF35" w14:textId="77777777" w:rsidR="00700AB4" w:rsidRPr="002178B9" w:rsidRDefault="00700AB4" w:rsidP="00700AB4">
                      <w:pPr>
                        <w:pStyle w:val="Heading2"/>
                      </w:pPr>
                      <w:r>
                        <w:rPr>
                          <w:lang w:bidi="en-GB"/>
                        </w:rPr>
                        <w:t>Explanation</w:t>
                      </w:r>
                    </w:p>
                    <w:p w14:paraId="0DD174F1" w14:textId="473F6508" w:rsidR="00700AB4" w:rsidRDefault="00700AB4" w:rsidP="00864A6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</w:pPr>
                      <w:r>
                        <w:t>The marketing team</w:t>
                      </w:r>
                      <w:r w:rsidR="00864A62">
                        <w:t xml:space="preserve"> wants to automate show and venue rewiew collection.</w:t>
                      </w:r>
                    </w:p>
                    <w:p w14:paraId="377FF5A0" w14:textId="77777777" w:rsidR="00700AB4" w:rsidRDefault="00700AB4" w:rsidP="00700AB4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</w:pPr>
                    </w:p>
                    <w:p w14:paraId="42FEDE2E" w14:textId="47F0FBE3" w:rsidR="00700AB4" w:rsidRPr="006F684E" w:rsidRDefault="00700AB4" w:rsidP="00864A6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i/>
                          <w:iCs/>
                        </w:rPr>
                      </w:pPr>
                      <w:r w:rsidRPr="006F684E">
                        <w:rPr>
                          <w:i/>
                          <w:iCs/>
                        </w:rPr>
                        <w:t>“</w:t>
                      </w:r>
                      <w:r w:rsidR="00864A62">
                        <w:rPr>
                          <w:i/>
                          <w:iCs/>
                        </w:rPr>
                        <w:t>Operations manually collects review from an online sire but an API esits</w:t>
                      </w:r>
                      <w:r w:rsidRPr="006F684E">
                        <w:rPr>
                          <w:i/>
                          <w:iCs/>
                        </w:rPr>
                        <w:t xml:space="preserve">” </w:t>
                      </w:r>
                    </w:p>
                    <w:p w14:paraId="469E697F" w14:textId="1D321D02" w:rsidR="00700AB4" w:rsidRPr="006F684E" w:rsidRDefault="00700AB4" w:rsidP="00700AB4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  <w:rPr>
                          <w:i/>
                          <w:iCs/>
                        </w:rPr>
                      </w:pPr>
                      <w:r w:rsidRPr="006F684E">
                        <w:rPr>
                          <w:i/>
                          <w:iCs/>
                        </w:rPr>
                        <w:t xml:space="preserve">(see Page </w:t>
                      </w:r>
                      <w:r w:rsidR="00864A62">
                        <w:rPr>
                          <w:i/>
                          <w:iCs/>
                        </w:rPr>
                        <w:t>2</w:t>
                      </w:r>
                      <w:r w:rsidRPr="006F684E">
                        <w:rPr>
                          <w:i/>
                          <w:iCs/>
                        </w:rPr>
                        <w:t xml:space="preserve"> of Lancaster Music Hall User Needs)</w:t>
                      </w:r>
                    </w:p>
                    <w:p w14:paraId="4641FE5C" w14:textId="77777777" w:rsidR="00700AB4" w:rsidRDefault="00700AB4" w:rsidP="00700AB4">
                      <w:pPr>
                        <w:pStyle w:val="Content"/>
                      </w:pPr>
                    </w:p>
                    <w:p w14:paraId="6CC7E55D" w14:textId="77777777" w:rsidR="00700AB4" w:rsidRPr="002178B9" w:rsidRDefault="00700AB4" w:rsidP="00700AB4">
                      <w:pPr>
                        <w:pStyle w:val="Heading2"/>
                      </w:pPr>
                      <w:r>
                        <w:rPr>
                          <w:lang w:bidi="en-GB"/>
                        </w:rPr>
                        <w:t>What we are requesting</w:t>
                      </w:r>
                    </w:p>
                    <w:p w14:paraId="450D3803" w14:textId="1B9AC43C" w:rsidR="00F24EDC" w:rsidRDefault="00FC3A0F" w:rsidP="00F24EDC">
                      <w:pPr>
                        <w:pStyle w:val="Content"/>
                        <w:numPr>
                          <w:ilvl w:val="0"/>
                          <w:numId w:val="23"/>
                        </w:numPr>
                      </w:pPr>
                      <w:r>
                        <w:t xml:space="preserve">A </w:t>
                      </w:r>
                      <w:r w:rsidR="00864A62">
                        <w:t>function to fetch review</w:t>
                      </w:r>
                      <w:r w:rsidR="00F24EDC">
                        <w:t>s</w:t>
                      </w:r>
                      <w:r w:rsidR="00864A62">
                        <w:t xml:space="preserve"> from the external review website</w:t>
                      </w:r>
                    </w:p>
                    <w:p w14:paraId="561778DC" w14:textId="565B5375" w:rsidR="00F24EDC" w:rsidRDefault="00F24EDC" w:rsidP="00F24EDC">
                      <w:pPr>
                        <w:pStyle w:val="Content"/>
                        <w:numPr>
                          <w:ilvl w:val="0"/>
                          <w:numId w:val="23"/>
                        </w:numPr>
                      </w:pPr>
                      <w:r>
                        <w:t>An interface to ‘push’ these reviews to marketing’s advertising system</w:t>
                      </w:r>
                    </w:p>
                    <w:p w14:paraId="1013B51D" w14:textId="20AFF8F1" w:rsidR="000B06A2" w:rsidRDefault="000B06A2" w:rsidP="00240B0C">
                      <w:pPr>
                        <w:pStyle w:val="Content"/>
                        <w:ind w:left="7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710C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FEEA3F5" wp14:editId="7BA24CEB">
                <wp:simplePos x="0" y="0"/>
                <wp:positionH relativeFrom="column">
                  <wp:posOffset>-651399</wp:posOffset>
                </wp:positionH>
                <wp:positionV relativeFrom="paragraph">
                  <wp:posOffset>-1303020</wp:posOffset>
                </wp:positionV>
                <wp:extent cx="3689405" cy="1033670"/>
                <wp:effectExtent l="0" t="0" r="0" b="0"/>
                <wp:wrapNone/>
                <wp:docPr id="9489313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405" cy="1033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895B2" w14:textId="3CE32719" w:rsidR="0071710C" w:rsidRPr="00FC3A0F" w:rsidRDefault="00864A62" w:rsidP="0071710C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Online Review API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EA3F5" id="_x0000_s1036" type="#_x0000_t202" style="position:absolute;margin-left:-51.3pt;margin-top:-102.6pt;width:290.5pt;height:81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RcHAIAADU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" filled="f" stroked="f" strokeweight=".5pt">
                <v:textbox>
                  <w:txbxContent>
                    <w:p w14:paraId="6CF895B2" w14:textId="3CE32719" w:rsidR="0071710C" w:rsidRPr="00FC3A0F" w:rsidRDefault="00864A62" w:rsidP="0071710C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Online Review API Access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00AB4" w:rsidRPr="00872FE5" w:rsidSect="0051019E">
      <w:headerReference w:type="even" r:id="rId10"/>
      <w:headerReference w:type="default" r:id="rId11"/>
      <w:footerReference w:type="even" r:id="rId12"/>
      <w:pgSz w:w="11906" w:h="16838" w:code="9"/>
      <w:pgMar w:top="1152" w:right="1152" w:bottom="720" w:left="1152" w:header="0" w:footer="0" w:gutter="0"/>
      <w:pgNumType w:start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92F3A" w14:textId="77777777" w:rsidR="006F684E" w:rsidRDefault="006F684E" w:rsidP="007057F4">
      <w:r>
        <w:separator/>
      </w:r>
    </w:p>
  </w:endnote>
  <w:endnote w:type="continuationSeparator" w:id="0">
    <w:p w14:paraId="561C6B31" w14:textId="77777777" w:rsidR="006F684E" w:rsidRDefault="006F684E" w:rsidP="00705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175A4" w14:textId="77777777" w:rsidR="00136006" w:rsidRDefault="00A41168" w:rsidP="007057F4">
    <w:pPr>
      <w:pStyle w:val="Footer"/>
    </w:pPr>
    <w:sdt>
      <w:sdtPr>
        <w:rPr>
          <w:rFonts w:asciiTheme="majorHAnsi" w:eastAsiaTheme="majorEastAsia" w:hAnsiTheme="majorHAnsi" w:cstheme="majorBidi"/>
        </w:rPr>
        <w:id w:val="306900621"/>
        <w:placeholder>
          <w:docPart w:val="4E575D60399D42A19C849249D99D72C1"/>
        </w:placeholder>
        <w:temporary/>
        <w:showingPlcHdr/>
      </w:sdtPr>
      <w:sdtEndPr/>
      <w:sdtContent>
        <w:r w:rsidR="00872FE5" w:rsidRPr="00872FE5">
          <w:rPr>
            <w:lang w:bidi="en-GB"/>
          </w:rPr>
          <w:t>Type chapter title (level 1)</w:t>
        </w:r>
      </w:sdtContent>
    </w:sdt>
    <w:r w:rsidR="0049185C">
      <w:rPr>
        <w:rFonts w:asciiTheme="majorHAnsi" w:eastAsiaTheme="majorEastAsia" w:hAnsiTheme="majorHAnsi" w:cstheme="majorBidi"/>
        <w:lang w:bidi="en-GB"/>
      </w:rPr>
      <w:ptab w:relativeTo="margin" w:alignment="right" w:leader="none"/>
    </w:r>
    <w:r w:rsidR="0049185C">
      <w:rPr>
        <w:rFonts w:asciiTheme="majorHAnsi" w:eastAsiaTheme="majorEastAsia" w:hAnsiTheme="majorHAnsi" w:cstheme="majorBidi"/>
        <w:lang w:bidi="en-GB"/>
      </w:rPr>
      <w:t xml:space="preserve">Page </w:t>
    </w:r>
    <w:r w:rsidR="0049185C">
      <w:rPr>
        <w:lang w:bidi="en-GB"/>
      </w:rPr>
      <w:fldChar w:fldCharType="begin"/>
    </w:r>
    <w:r w:rsidR="0049185C">
      <w:rPr>
        <w:lang w:bidi="en-GB"/>
      </w:rPr>
      <w:instrText xml:space="preserve"> PAGE   \* MERGEFORMAT </w:instrText>
    </w:r>
    <w:r w:rsidR="0049185C">
      <w:rPr>
        <w:lang w:bidi="en-GB"/>
      </w:rPr>
      <w:fldChar w:fldCharType="separate"/>
    </w:r>
    <w:r w:rsidR="0049185C">
      <w:rPr>
        <w:rFonts w:asciiTheme="majorHAnsi" w:eastAsiaTheme="majorEastAsia" w:hAnsiTheme="majorHAnsi" w:cstheme="majorBidi"/>
        <w:noProof/>
        <w:lang w:bidi="en-GB"/>
      </w:rPr>
      <w:t>4</w:t>
    </w:r>
    <w:r w:rsidR="0049185C">
      <w:rPr>
        <w:rFonts w:asciiTheme="majorHAnsi" w:eastAsiaTheme="majorEastAsia" w:hAnsiTheme="majorHAnsi" w:cstheme="majorBidi"/>
        <w:noProof/>
        <w:lang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2B2B6" w14:textId="77777777" w:rsidR="006F684E" w:rsidRDefault="006F684E" w:rsidP="007057F4">
      <w:r>
        <w:separator/>
      </w:r>
    </w:p>
  </w:footnote>
  <w:footnote w:type="continuationSeparator" w:id="0">
    <w:p w14:paraId="12F3FA6D" w14:textId="77777777" w:rsidR="006F684E" w:rsidRDefault="006F684E" w:rsidP="00705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9A21C" w14:textId="77777777" w:rsidR="00136006" w:rsidRDefault="0049185C" w:rsidP="007057F4">
    <w:pPr>
      <w:pStyle w:val="Header"/>
    </w:pPr>
    <w:r>
      <w:rPr>
        <w:lang w:bidi="en-GB"/>
      </w:rPr>
      <w:t>Adventure Works marketing plan</w:t>
    </w:r>
  </w:p>
  <w:p w14:paraId="128CE976" w14:textId="77777777" w:rsidR="00136006" w:rsidRDefault="00136006" w:rsidP="00705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2311" w:type="dxa"/>
      <w:tblInd w:w="-1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2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60"/>
    </w:tblGrid>
    <w:tr w:rsidR="007057F4" w14:paraId="16CF7AFD" w14:textId="77777777" w:rsidTr="007057F4">
      <w:trPr>
        <w:trHeight w:val="1712"/>
      </w:trPr>
      <w:tc>
        <w:tcPr>
          <w:tcW w:w="12311" w:type="dxa"/>
          <w:tcBorders>
            <w:top w:val="nil"/>
            <w:left w:val="nil"/>
            <w:bottom w:val="nil"/>
            <w:right w:val="nil"/>
          </w:tcBorders>
        </w:tcPr>
        <w:p w14:paraId="68296333" w14:textId="0D34486B" w:rsidR="007057F4" w:rsidRDefault="004F2231" w:rsidP="007057F4">
          <w:pPr>
            <w:pStyle w:val="Header"/>
          </w:pPr>
          <w:r>
            <w:rPr>
              <w:noProof/>
              <w:lang w:bidi="en-GB"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anchorId="6661E9C0" wp14:editId="29CAF5A8">
                    <wp:simplePos x="0" y="0"/>
                    <wp:positionH relativeFrom="column">
                      <wp:posOffset>7118161</wp:posOffset>
                    </wp:positionH>
                    <wp:positionV relativeFrom="paragraph">
                      <wp:posOffset>242518</wp:posOffset>
                    </wp:positionV>
                    <wp:extent cx="778476" cy="298483"/>
                    <wp:effectExtent l="0" t="0" r="0" b="6350"/>
                    <wp:wrapNone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8476" cy="2984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1C16EB" w14:textId="77777777" w:rsidR="004F2231" w:rsidRPr="004F2231" w:rsidRDefault="004F2231" w:rsidP="004F2231">
                                <w:pPr>
                                  <w:rPr>
                                    <w:sz w:val="32"/>
                                  </w:rPr>
                                </w:pPr>
                                <w:r w:rsidRPr="004F2231">
                                  <w:rPr>
                                    <w:sz w:val="32"/>
                                    <w:szCs w:val="32"/>
                                    <w:lang w:bidi="en-GB"/>
                                  </w:rPr>
                                  <w:fldChar w:fldCharType="begin"/>
                                </w:r>
                                <w:r w:rsidRPr="004F2231">
                                  <w:rPr>
                                    <w:sz w:val="32"/>
                                    <w:szCs w:val="32"/>
                                    <w:lang w:bidi="en-GB"/>
                                  </w:rPr>
                                  <w:instrText xml:space="preserve"> PAGE  \* Arabic  \* MERGEFORMAT </w:instrText>
                                </w:r>
                                <w:r w:rsidRPr="004F2231">
                                  <w:rPr>
                                    <w:sz w:val="32"/>
                                    <w:szCs w:val="32"/>
                                    <w:lang w:bidi="en-GB"/>
                                  </w:rPr>
                                  <w:fldChar w:fldCharType="separate"/>
                                </w:r>
                                <w:r w:rsidR="00F63939">
                                  <w:rPr>
                                    <w:noProof/>
                                    <w:sz w:val="32"/>
                                    <w:szCs w:val="32"/>
                                    <w:lang w:bidi="en-GB"/>
                                  </w:rPr>
                                  <w:t>1</w:t>
                                </w:r>
                                <w:r w:rsidRPr="004F2231">
                                  <w:rPr>
                                    <w:sz w:val="32"/>
                                    <w:szCs w:val="32"/>
                                    <w:lang w:bidi="en-GB"/>
                                  </w:rPr>
                                  <w:fldChar w:fldCharType="end"/>
                                </w:r>
                              </w:p>
                              <w:p w14:paraId="3AA817D4" w14:textId="77777777" w:rsidR="004F2231" w:rsidRPr="004F2231" w:rsidRDefault="004F2231" w:rsidP="004F2231">
                                <w:pPr>
                                  <w:rPr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661E9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37" type="#_x0000_t202" style="position:absolute;left:0;text-align:left;margin-left:560.5pt;margin-top:19.1pt;width:61.3pt;height:23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" filled="f" stroked="f" strokeweight=".5pt">
                    <v:textbox>
                      <w:txbxContent>
                        <w:p w14:paraId="721C16EB" w14:textId="77777777" w:rsidR="004F2231" w:rsidRPr="004F2231" w:rsidRDefault="004F2231" w:rsidP="004F2231">
                          <w:pPr>
                            <w:rPr>
                              <w:sz w:val="32"/>
                            </w:rPr>
                          </w:pPr>
                          <w:r w:rsidRPr="004F2231">
                            <w:rPr>
                              <w:sz w:val="32"/>
                              <w:szCs w:val="32"/>
                              <w:lang w:bidi="en-GB"/>
                            </w:rPr>
                            <w:fldChar w:fldCharType="begin"/>
                          </w:r>
                          <w:r w:rsidRPr="004F2231">
                            <w:rPr>
                              <w:sz w:val="32"/>
                              <w:szCs w:val="32"/>
                              <w:lang w:bidi="en-GB"/>
                            </w:rPr>
                            <w:instrText xml:space="preserve"> PAGE  \* Arabic  \* MERGEFORMAT </w:instrText>
                          </w:r>
                          <w:r w:rsidRPr="004F2231">
                            <w:rPr>
                              <w:sz w:val="32"/>
                              <w:szCs w:val="32"/>
                              <w:lang w:bidi="en-GB"/>
                            </w:rPr>
                            <w:fldChar w:fldCharType="separate"/>
                          </w:r>
                          <w:r w:rsidR="00F63939">
                            <w:rPr>
                              <w:noProof/>
                              <w:sz w:val="32"/>
                              <w:szCs w:val="32"/>
                              <w:lang w:bidi="en-GB"/>
                            </w:rPr>
                            <w:t>1</w:t>
                          </w:r>
                          <w:r w:rsidRPr="004F2231">
                            <w:rPr>
                              <w:sz w:val="32"/>
                              <w:szCs w:val="32"/>
                              <w:lang w:bidi="en-GB"/>
                            </w:rPr>
                            <w:fldChar w:fldCharType="end"/>
                          </w:r>
                        </w:p>
                        <w:p w14:paraId="3AA817D4" w14:textId="77777777" w:rsidR="004F2231" w:rsidRPr="004F2231" w:rsidRDefault="004F2231" w:rsidP="004F2231">
                          <w:pPr>
                            <w:rPr>
                              <w:sz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7057F4">
            <w:rPr>
              <w:noProof/>
              <w:lang w:bidi="en-GB"/>
            </w:rPr>
            <mc:AlternateContent>
              <mc:Choice Requires="wpg">
                <w:drawing>
                  <wp:inline distT="0" distB="0" distL="0" distR="0" wp14:anchorId="2B08D7C9" wp14:editId="0D4B09F9">
                    <wp:extent cx="8035162" cy="1540990"/>
                    <wp:effectExtent l="0" t="0" r="4445" b="2540"/>
                    <wp:docPr id="20" name="Group 20" descr="coloured rectangle heade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35162" cy="1540990"/>
                              <a:chOff x="0" y="0"/>
                              <a:chExt cx="7884949" cy="1512570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Graphic 14" descr="coloured rectangl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7708"/>
                                <a:ext cx="4250690" cy="9747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c 16" descr="coloured rectangl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96DAC541-7B7A-43D3-8B79-37D633B846F1}">
                                    <asvg:svgBlip xmlns:asvg="http://schemas.microsoft.com/office/drawing/2016/SVG/main" r:embed="rId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59891" y="0"/>
                                <a:ext cx="1050290" cy="15125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9" name="Graphic 19" descr="grey rectangl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96DAC541-7B7A-43D3-8B79-37D633B846F1}">
                                    <asvg:svgBlip xmlns:asvg="http://schemas.microsoft.com/office/drawing/2016/SVG/main" r:embed="rId6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624859" y="0"/>
                                <a:ext cx="3260090" cy="802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D8D79D" id="Group 20" o:spid="_x0000_s1026" alt="coloured rectangle header" style="width:632.7pt;height:121.35pt;mso-position-horizontal-relative:char;mso-position-vertical-relative:line" coordsize="78849,151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c 14" o:spid="_x0000_s1027" type="#_x0000_t75" alt="coloured rectangle" style="position:absolute;top:1977;width:42506;height:9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">
                      <v:imagedata r:id="rId7" o:title="coloured rectangle"/>
                    </v:shape>
                    <v:shape id="Graphic 16" o:spid="_x0000_s1028" type="#_x0000_t75" alt="coloured rectangle" style="position:absolute;left:34598;width:10503;height:15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">
                      <v:imagedata r:id="rId8" o:title="coloured rectangle"/>
                    </v:shape>
                    <v:shape id="Graphic 19" o:spid="_x0000_s1029" type="#_x0000_t75" alt="grey rectangle" style="position:absolute;left:46248;width:32601;height:8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">
                      <v:imagedata r:id="rId9" o:title="grey rectangle"/>
                    </v:shape>
                    <w10:anchorlock/>
                  </v:group>
                </w:pict>
              </mc:Fallback>
            </mc:AlternateContent>
          </w:r>
        </w:p>
      </w:tc>
    </w:tr>
  </w:tbl>
  <w:p w14:paraId="30ADFF1F" w14:textId="77777777" w:rsidR="007057F4" w:rsidRDefault="007057F4" w:rsidP="007057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88C34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CE47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0829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34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5529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704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BC42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67C2F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331EAD"/>
    <w:multiLevelType w:val="hybridMultilevel"/>
    <w:tmpl w:val="B4C6B0B4"/>
    <w:lvl w:ilvl="0" w:tplc="3AD0A0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B5AEF"/>
    <w:multiLevelType w:val="hybridMultilevel"/>
    <w:tmpl w:val="B7E4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C710A"/>
    <w:multiLevelType w:val="hybridMultilevel"/>
    <w:tmpl w:val="63AC482A"/>
    <w:lvl w:ilvl="0" w:tplc="88C68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17A6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2D3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04E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CD9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2A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2CB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29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348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978C0"/>
    <w:multiLevelType w:val="hybridMultilevel"/>
    <w:tmpl w:val="3DE6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A398F"/>
    <w:multiLevelType w:val="hybridMultilevel"/>
    <w:tmpl w:val="E57C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240E5"/>
    <w:multiLevelType w:val="hybridMultilevel"/>
    <w:tmpl w:val="DCFEADB2"/>
    <w:lvl w:ilvl="0" w:tplc="21E6E29E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7C6C62"/>
    <w:multiLevelType w:val="hybridMultilevel"/>
    <w:tmpl w:val="7882A698"/>
    <w:lvl w:ilvl="0" w:tplc="FBB294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36598"/>
    <w:multiLevelType w:val="hybridMultilevel"/>
    <w:tmpl w:val="E48EB1CA"/>
    <w:lvl w:ilvl="0" w:tplc="AE14A23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25063"/>
    <w:multiLevelType w:val="hybridMultilevel"/>
    <w:tmpl w:val="C4209506"/>
    <w:lvl w:ilvl="0" w:tplc="F96C49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94E49"/>
    <w:multiLevelType w:val="hybridMultilevel"/>
    <w:tmpl w:val="E6981A66"/>
    <w:lvl w:ilvl="0" w:tplc="9056A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57569E"/>
    <w:multiLevelType w:val="hybridMultilevel"/>
    <w:tmpl w:val="6F8CB790"/>
    <w:lvl w:ilvl="0" w:tplc="9F76DC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85391"/>
    <w:multiLevelType w:val="multilevel"/>
    <w:tmpl w:val="A2F88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21" w15:restartNumberingAfterBreak="0">
    <w:nsid w:val="79AC0104"/>
    <w:multiLevelType w:val="multilevel"/>
    <w:tmpl w:val="C37E5F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upperRoman"/>
      <w:lvlText w:val="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7B6E7B62"/>
    <w:multiLevelType w:val="hybridMultilevel"/>
    <w:tmpl w:val="0F5EF7E0"/>
    <w:lvl w:ilvl="0" w:tplc="FC54D8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E21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4F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448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4DA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8AC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2F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6D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D6B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867F8E"/>
    <w:multiLevelType w:val="hybridMultilevel"/>
    <w:tmpl w:val="80A49A54"/>
    <w:lvl w:ilvl="0" w:tplc="10D64394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699341">
    <w:abstractNumId w:val="8"/>
  </w:num>
  <w:num w:numId="2" w16cid:durableId="1853453959">
    <w:abstractNumId w:val="21"/>
  </w:num>
  <w:num w:numId="3" w16cid:durableId="1847555402">
    <w:abstractNumId w:val="22"/>
  </w:num>
  <w:num w:numId="4" w16cid:durableId="1900288514">
    <w:abstractNumId w:val="23"/>
  </w:num>
  <w:num w:numId="5" w16cid:durableId="39809777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0232127">
    <w:abstractNumId w:val="11"/>
  </w:num>
  <w:num w:numId="7" w16cid:durableId="899290939">
    <w:abstractNumId w:val="20"/>
  </w:num>
  <w:num w:numId="8" w16cid:durableId="1632786600">
    <w:abstractNumId w:val="7"/>
  </w:num>
  <w:num w:numId="9" w16cid:durableId="1975208396">
    <w:abstractNumId w:val="6"/>
  </w:num>
  <w:num w:numId="10" w16cid:durableId="1227035805">
    <w:abstractNumId w:val="5"/>
  </w:num>
  <w:num w:numId="11" w16cid:durableId="2118671327">
    <w:abstractNumId w:val="4"/>
  </w:num>
  <w:num w:numId="12" w16cid:durableId="1175995924">
    <w:abstractNumId w:val="3"/>
  </w:num>
  <w:num w:numId="13" w16cid:durableId="954826128">
    <w:abstractNumId w:val="2"/>
  </w:num>
  <w:num w:numId="14" w16cid:durableId="580718244">
    <w:abstractNumId w:val="1"/>
  </w:num>
  <w:num w:numId="15" w16cid:durableId="1715735686">
    <w:abstractNumId w:val="0"/>
  </w:num>
  <w:num w:numId="16" w16cid:durableId="2019964486">
    <w:abstractNumId w:val="12"/>
  </w:num>
  <w:num w:numId="17" w16cid:durableId="960107219">
    <w:abstractNumId w:val="14"/>
  </w:num>
  <w:num w:numId="18" w16cid:durableId="1168790175">
    <w:abstractNumId w:val="10"/>
  </w:num>
  <w:num w:numId="19" w16cid:durableId="1949848970">
    <w:abstractNumId w:val="13"/>
  </w:num>
  <w:num w:numId="20" w16cid:durableId="920018179">
    <w:abstractNumId w:val="16"/>
  </w:num>
  <w:num w:numId="21" w16cid:durableId="915551228">
    <w:abstractNumId w:val="17"/>
  </w:num>
  <w:num w:numId="22" w16cid:durableId="901137959">
    <w:abstractNumId w:val="15"/>
  </w:num>
  <w:num w:numId="23" w16cid:durableId="2082409260">
    <w:abstractNumId w:val="19"/>
  </w:num>
  <w:num w:numId="24" w16cid:durableId="602693159">
    <w:abstractNumId w:val="18"/>
  </w:num>
  <w:num w:numId="25" w16cid:durableId="19561364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4E"/>
    <w:rsid w:val="000174F2"/>
    <w:rsid w:val="00067C92"/>
    <w:rsid w:val="000B06A2"/>
    <w:rsid w:val="00116C18"/>
    <w:rsid w:val="00136006"/>
    <w:rsid w:val="001449EC"/>
    <w:rsid w:val="00146CD2"/>
    <w:rsid w:val="001670A7"/>
    <w:rsid w:val="00196F85"/>
    <w:rsid w:val="001B361F"/>
    <w:rsid w:val="001D10D5"/>
    <w:rsid w:val="001F0AF0"/>
    <w:rsid w:val="002178B9"/>
    <w:rsid w:val="00240B0C"/>
    <w:rsid w:val="00255DFE"/>
    <w:rsid w:val="00291712"/>
    <w:rsid w:val="002B5A66"/>
    <w:rsid w:val="002E0194"/>
    <w:rsid w:val="00303EF8"/>
    <w:rsid w:val="003620E2"/>
    <w:rsid w:val="003B3280"/>
    <w:rsid w:val="003F5051"/>
    <w:rsid w:val="00420DF5"/>
    <w:rsid w:val="004360FC"/>
    <w:rsid w:val="004371B6"/>
    <w:rsid w:val="00444C7B"/>
    <w:rsid w:val="00470B22"/>
    <w:rsid w:val="0048718B"/>
    <w:rsid w:val="0049185C"/>
    <w:rsid w:val="004F2231"/>
    <w:rsid w:val="0051019E"/>
    <w:rsid w:val="005112D1"/>
    <w:rsid w:val="00541BE7"/>
    <w:rsid w:val="005449C5"/>
    <w:rsid w:val="0055035B"/>
    <w:rsid w:val="005C3643"/>
    <w:rsid w:val="005E0652"/>
    <w:rsid w:val="0068500D"/>
    <w:rsid w:val="006F684E"/>
    <w:rsid w:val="00700AB4"/>
    <w:rsid w:val="007057F4"/>
    <w:rsid w:val="00714561"/>
    <w:rsid w:val="0071710C"/>
    <w:rsid w:val="007417B3"/>
    <w:rsid w:val="00742102"/>
    <w:rsid w:val="00750AC4"/>
    <w:rsid w:val="00773B66"/>
    <w:rsid w:val="007B53EF"/>
    <w:rsid w:val="007C7473"/>
    <w:rsid w:val="007D26F1"/>
    <w:rsid w:val="007E5499"/>
    <w:rsid w:val="008253A5"/>
    <w:rsid w:val="00836390"/>
    <w:rsid w:val="008417CE"/>
    <w:rsid w:val="0084277E"/>
    <w:rsid w:val="00864A62"/>
    <w:rsid w:val="00872FE5"/>
    <w:rsid w:val="0088475F"/>
    <w:rsid w:val="008A3C95"/>
    <w:rsid w:val="008C386D"/>
    <w:rsid w:val="008C4F7D"/>
    <w:rsid w:val="008C5106"/>
    <w:rsid w:val="008D5829"/>
    <w:rsid w:val="00932E86"/>
    <w:rsid w:val="00946F55"/>
    <w:rsid w:val="00965BD5"/>
    <w:rsid w:val="009875C8"/>
    <w:rsid w:val="00991D08"/>
    <w:rsid w:val="00A016F6"/>
    <w:rsid w:val="00A41168"/>
    <w:rsid w:val="00A63DE6"/>
    <w:rsid w:val="00B00CF7"/>
    <w:rsid w:val="00B0688D"/>
    <w:rsid w:val="00B40525"/>
    <w:rsid w:val="00B41D82"/>
    <w:rsid w:val="00B708E5"/>
    <w:rsid w:val="00B90346"/>
    <w:rsid w:val="00B94F55"/>
    <w:rsid w:val="00BB6CAC"/>
    <w:rsid w:val="00BE7253"/>
    <w:rsid w:val="00BF64D9"/>
    <w:rsid w:val="00C30BE4"/>
    <w:rsid w:val="00C95D18"/>
    <w:rsid w:val="00CA16E0"/>
    <w:rsid w:val="00CE0BC9"/>
    <w:rsid w:val="00D2045C"/>
    <w:rsid w:val="00D540AF"/>
    <w:rsid w:val="00D6093C"/>
    <w:rsid w:val="00D638C1"/>
    <w:rsid w:val="00D73D44"/>
    <w:rsid w:val="00D82513"/>
    <w:rsid w:val="00D967AC"/>
    <w:rsid w:val="00E50A4D"/>
    <w:rsid w:val="00E758BC"/>
    <w:rsid w:val="00E95AFE"/>
    <w:rsid w:val="00EC43BE"/>
    <w:rsid w:val="00ED3756"/>
    <w:rsid w:val="00EE24C1"/>
    <w:rsid w:val="00EF03B3"/>
    <w:rsid w:val="00F24EDC"/>
    <w:rsid w:val="00F43A02"/>
    <w:rsid w:val="00F45884"/>
    <w:rsid w:val="00F51F1E"/>
    <w:rsid w:val="00F553FE"/>
    <w:rsid w:val="00F63939"/>
    <w:rsid w:val="00F8688E"/>
    <w:rsid w:val="00F91AD0"/>
    <w:rsid w:val="00FB05E4"/>
    <w:rsid w:val="00FC3A0F"/>
    <w:rsid w:val="00FC4062"/>
    <w:rsid w:val="00FD13CA"/>
    <w:rsid w:val="00FE274F"/>
    <w:rsid w:val="00FF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40D3A0"/>
  <w15:chartTrackingRefBased/>
  <w15:docId w15:val="{BE1FFAD9-2BB2-4FB7-BB94-17CFA2CB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473"/>
    <w:pPr>
      <w:spacing w:after="0"/>
    </w:pPr>
    <w:rPr>
      <w:b/>
      <w:color w:val="0F0F3F" w:themeColor="text1"/>
      <w:sz w:val="28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7F4"/>
    <w:pPr>
      <w:keepNext/>
      <w:keepLines/>
      <w:framePr w:hSpace="180" w:wrap="around" w:vAnchor="page" w:hAnchor="margin" w:y="974"/>
      <w:contextualSpacing/>
      <w:jc w:val="both"/>
      <w:outlineLvl w:val="0"/>
    </w:pPr>
    <w:rPr>
      <w:rFonts w:asciiTheme="majorHAnsi" w:eastAsiaTheme="majorEastAsia" w:hAnsiTheme="majorHAnsi" w:cstheme="majorBidi"/>
      <w:bCs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8B9"/>
    <w:pPr>
      <w:framePr w:hSpace="180" w:wrap="around" w:vAnchor="page" w:hAnchor="margin" w:y="3427"/>
      <w:spacing w:after="200"/>
      <w:outlineLvl w:val="1"/>
    </w:pPr>
    <w:rPr>
      <w:rFonts w:asciiTheme="majorHAnsi" w:hAnsiTheme="majorHAnsi"/>
      <w:color w:val="0189F9" w:themeColor="accent1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7F4"/>
    <w:pPr>
      <w:outlineLvl w:val="2"/>
    </w:pPr>
    <w:rPr>
      <w:rFonts w:asciiTheme="majorHAnsi" w:hAnsiTheme="majorHAns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2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5B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0189F9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7057F4"/>
    <w:rPr>
      <w:rFonts w:asciiTheme="majorHAnsi" w:eastAsiaTheme="majorEastAsia" w:hAnsiTheme="majorHAnsi" w:cstheme="majorBidi"/>
      <w:b/>
      <w:bCs/>
      <w:color w:val="0F0F3F" w:themeColor="text1"/>
      <w:sz w:val="4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178B9"/>
    <w:rPr>
      <w:rFonts w:asciiTheme="majorHAnsi" w:hAnsiTheme="majorHAnsi"/>
      <w:b/>
      <w:color w:val="0189F9" w:themeColor="accent1"/>
      <w:sz w:val="40"/>
      <w:szCs w:val="40"/>
      <w:lang w:eastAsia="en-US"/>
    </w:rPr>
  </w:style>
  <w:style w:type="paragraph" w:styleId="ListBullet">
    <w:name w:val="List Bullet"/>
    <w:basedOn w:val="Content"/>
    <w:uiPriority w:val="11"/>
    <w:qFormat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Heading3"/>
    <w:uiPriority w:val="2"/>
    <w:qFormat/>
    <w:rsid w:val="004F2231"/>
  </w:style>
  <w:style w:type="paragraph" w:styleId="TOC1">
    <w:name w:val="toc 1"/>
    <w:basedOn w:val="Normal"/>
    <w:uiPriority w:val="39"/>
    <w:pPr>
      <w:tabs>
        <w:tab w:val="right" w:leader="dot" w:pos="5040"/>
      </w:tabs>
    </w:pPr>
  </w:style>
  <w:style w:type="paragraph" w:styleId="TOC2">
    <w:name w:val="toc 2"/>
    <w:basedOn w:val="Normal"/>
    <w:uiPriority w:val="39"/>
    <w:pPr>
      <w:tabs>
        <w:tab w:val="right" w:leader="dot" w:pos="5040"/>
      </w:tabs>
    </w:pPr>
  </w:style>
  <w:style w:type="paragraph" w:styleId="Title">
    <w:name w:val="Title"/>
    <w:basedOn w:val="Normal"/>
    <w:link w:val="TitleChar"/>
    <w:uiPriority w:val="1"/>
    <w:qFormat/>
    <w:rsid w:val="002E0194"/>
    <w:pPr>
      <w:framePr w:hSpace="180" w:wrap="around" w:vAnchor="page" w:hAnchor="margin" w:y="974"/>
      <w:spacing w:line="240" w:lineRule="auto"/>
      <w:contextualSpacing/>
    </w:pPr>
    <w:rPr>
      <w:rFonts w:asciiTheme="majorHAnsi" w:eastAsiaTheme="majorEastAsia" w:hAnsiTheme="majorHAnsi" w:cstheme="majorBidi"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"/>
    <w:rsid w:val="002E0194"/>
    <w:rPr>
      <w:rFonts w:asciiTheme="majorHAnsi" w:eastAsiaTheme="majorEastAsia" w:hAnsiTheme="majorHAnsi" w:cstheme="majorBidi"/>
      <w:b/>
      <w:color w:val="0F0F3F" w:themeColor="text1"/>
      <w:kern w:val="28"/>
      <w:sz w:val="80"/>
      <w:szCs w:val="80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1F0AF0"/>
    <w:pPr>
      <w:pageBreakBefore/>
      <w:framePr w:wrap="around"/>
      <w:outlineLvl w:val="9"/>
    </w:pPr>
    <w:rPr>
      <w:caps/>
    </w:rPr>
  </w:style>
  <w:style w:type="paragraph" w:styleId="Footer">
    <w:name w:val="footer"/>
    <w:basedOn w:val="Normal"/>
    <w:link w:val="FooterChar"/>
    <w:uiPriority w:val="99"/>
    <w:pPr>
      <w:spacing w:line="240" w:lineRule="auto"/>
      <w:ind w:right="130"/>
      <w:jc w:val="right"/>
    </w:pPr>
  </w:style>
  <w:style w:type="character" w:customStyle="1" w:styleId="FooterChar">
    <w:name w:val="Footer Char"/>
    <w:basedOn w:val="DefaultParagraphFont"/>
    <w:link w:val="Footer"/>
    <w:uiPriority w:val="99"/>
    <w:rPr>
      <w:lang w:eastAsia="en-US"/>
    </w:rPr>
  </w:style>
  <w:style w:type="paragraph" w:styleId="Header">
    <w:name w:val="header"/>
    <w:basedOn w:val="Normal"/>
    <w:link w:val="HeaderChar"/>
    <w:uiPriority w:val="99"/>
    <w:pPr>
      <w:spacing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lang w:eastAsia="en-US"/>
    </w:rPr>
  </w:style>
  <w:style w:type="table" w:styleId="TableGrid">
    <w:name w:val="Table Grid"/>
    <w:basedOn w:val="TableNormal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  <w:lang w:eastAsia="en-US"/>
    </w:rPr>
  </w:style>
  <w:style w:type="paragraph" w:styleId="ListNumber">
    <w:name w:val="List Number"/>
    <w:basedOn w:val="Normal"/>
    <w:uiPriority w:val="10"/>
    <w:qFormat/>
    <w:rsid w:val="00B0688D"/>
    <w:pPr>
      <w:numPr>
        <w:numId w:val="2"/>
      </w:numPr>
    </w:pPr>
    <w:rPr>
      <w:rFonts w:eastAsiaTheme="minorHAnsi"/>
      <w:b w:val="0"/>
    </w:rPr>
  </w:style>
  <w:style w:type="character" w:customStyle="1" w:styleId="Heading3Char">
    <w:name w:val="Heading 3 Char"/>
    <w:basedOn w:val="DefaultParagraphFont"/>
    <w:link w:val="Heading3"/>
    <w:uiPriority w:val="9"/>
    <w:rsid w:val="007057F4"/>
    <w:rPr>
      <w:rFonts w:asciiTheme="majorHAnsi" w:hAnsiTheme="majorHAnsi"/>
      <w:b/>
      <w:color w:val="0F0F3F" w:themeColor="text1"/>
      <w:sz w:val="32"/>
      <w:szCs w:val="3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057F4"/>
    <w:rPr>
      <w:color w:val="60C5E8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2231"/>
    <w:rPr>
      <w:rFonts w:asciiTheme="majorHAnsi" w:eastAsiaTheme="majorEastAsia" w:hAnsiTheme="majorHAnsi" w:cstheme="majorBidi"/>
      <w:b/>
      <w:i/>
      <w:iCs/>
      <w:color w:val="0065BA" w:themeColor="accent1" w:themeShade="BF"/>
      <w:sz w:val="28"/>
      <w:lang w:eastAsia="en-US"/>
    </w:rPr>
  </w:style>
  <w:style w:type="paragraph" w:customStyle="1" w:styleId="Content">
    <w:name w:val="Content"/>
    <w:basedOn w:val="Normal"/>
    <w:link w:val="ContentChar"/>
    <w:qFormat/>
    <w:rsid w:val="002178B9"/>
    <w:pPr>
      <w:framePr w:hSpace="180" w:wrap="around" w:vAnchor="page" w:hAnchor="margin" w:y="3427"/>
      <w:spacing w:line="240" w:lineRule="auto"/>
    </w:pPr>
    <w:rPr>
      <w:b w:val="0"/>
    </w:rPr>
  </w:style>
  <w:style w:type="character" w:styleId="Emphasis">
    <w:name w:val="Emphasis"/>
    <w:basedOn w:val="DefaultParagraphFont"/>
    <w:uiPriority w:val="20"/>
    <w:unhideWhenUsed/>
    <w:qFormat/>
    <w:rsid w:val="007C7473"/>
    <w:rPr>
      <w:i/>
      <w:iCs/>
    </w:rPr>
  </w:style>
  <w:style w:type="character" w:customStyle="1" w:styleId="ContentChar">
    <w:name w:val="Content Char"/>
    <w:basedOn w:val="DefaultParagraphFont"/>
    <w:link w:val="Content"/>
    <w:rsid w:val="002178B9"/>
    <w:rPr>
      <w:color w:val="0F0F3F" w:themeColor="text1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8.svg"/><Relationship Id="rId5" Type="http://schemas.openxmlformats.org/officeDocument/2006/relationships/image" Target="media/image7.png"/><Relationship Id="rId4" Type="http://schemas.openxmlformats.org/officeDocument/2006/relationships/image" Target="media/image6.svg"/><Relationship Id="rId9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ess\AppData\Roaming\Microsoft\Templates\Business%20report%20(graphic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E575D60399D42A19C849249D99D7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81FE1-62FA-4D66-AD51-F412A227CE38}"/>
      </w:docPartPr>
      <w:docPartBody>
        <w:p w:rsidR="00B94023" w:rsidRDefault="00B94023">
          <w:pPr>
            <w:pStyle w:val="4E575D60399D42A19C849249D99D72C1"/>
          </w:pPr>
          <w:r w:rsidRPr="00872FE5">
            <w:rPr>
              <w:lang w:bidi="en-GB"/>
            </w:rPr>
            <w:t>Type chapter title (level 1)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23"/>
    <w:rsid w:val="004360FC"/>
    <w:rsid w:val="00B94023"/>
    <w:rsid w:val="00B9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575D60399D42A19C849249D99D72C1">
    <w:name w:val="4E575D60399D42A19C849249D99D72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Report">
  <a:themeElements>
    <a:clrScheme name="Custom 50">
      <a:dk1>
        <a:srgbClr val="0F0F3F"/>
      </a:dk1>
      <a:lt1>
        <a:sysClr val="window" lastClr="FFFFFF"/>
      </a:lt1>
      <a:dk2>
        <a:srgbClr val="292561"/>
      </a:dk2>
      <a:lt2>
        <a:srgbClr val="F2F2F2"/>
      </a:lt2>
      <a:accent1>
        <a:srgbClr val="0189F9"/>
      </a:accent1>
      <a:accent2>
        <a:srgbClr val="293B90"/>
      </a:accent2>
      <a:accent3>
        <a:srgbClr val="2664B0"/>
      </a:accent3>
      <a:accent4>
        <a:srgbClr val="5998D2"/>
      </a:accent4>
      <a:accent5>
        <a:srgbClr val="60C5E8"/>
      </a:accent5>
      <a:accent6>
        <a:srgbClr val="2664B0"/>
      </a:accent6>
      <a:hlink>
        <a:srgbClr val="60C5E8"/>
      </a:hlink>
      <a:folHlink>
        <a:srgbClr val="60C5E8"/>
      </a:folHlink>
    </a:clrScheme>
    <a:fontScheme name="Custom 4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3BAFF-11A0-45B3-B85E-212C7F7D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(graphic design)</Template>
  <TotalTime>51</TotalTime>
  <Pages>7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Emmanuel</dc:creator>
  <cp:keywords/>
  <dc:description/>
  <cp:lastModifiedBy>Blessing Emmanuel</cp:lastModifiedBy>
  <cp:revision>27</cp:revision>
  <dcterms:created xsi:type="dcterms:W3CDTF">2025-02-16T12:58:00Z</dcterms:created>
  <dcterms:modified xsi:type="dcterms:W3CDTF">2025-02-16T13:50:00Z</dcterms:modified>
</cp:coreProperties>
</file>